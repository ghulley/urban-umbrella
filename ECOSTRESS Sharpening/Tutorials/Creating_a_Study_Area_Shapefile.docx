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DA033" w14:textId="515A61E9" w:rsidR="00F07B9D" w:rsidRPr="005D63A3" w:rsidRDefault="003343F9" w:rsidP="00FA7F74">
      <w:pPr>
        <w:pStyle w:val="Title"/>
        <w:spacing w:before="0"/>
      </w:pPr>
      <w:r>
        <w:t>Creating a Study Area Shapefile</w:t>
      </w:r>
    </w:p>
    <w:p w14:paraId="65977DB2" w14:textId="77777777" w:rsidR="00663D17" w:rsidRDefault="00663D17" w:rsidP="009331B3">
      <w:pPr>
        <w:pStyle w:val="Subtitle"/>
        <w:spacing w:after="0"/>
      </w:pPr>
      <w:r>
        <w:t>ECOSTRESS Tutorials</w:t>
      </w:r>
    </w:p>
    <w:p w14:paraId="7FBE0634" w14:textId="43050EF8" w:rsidR="00153609" w:rsidRPr="00153609" w:rsidRDefault="00153609" w:rsidP="009331B3">
      <w:pPr>
        <w:pStyle w:val="Quote"/>
        <w:spacing w:before="100"/>
        <w:rPr>
          <w:rStyle w:val="SubtleEmphasis"/>
        </w:rPr>
      </w:pPr>
      <w:r>
        <w:rPr>
          <w:rStyle w:val="SubtleEmphasis"/>
        </w:rPr>
        <w:t xml:space="preserve">This tutorial will show you how to </w:t>
      </w:r>
      <w:r w:rsidR="003343F9">
        <w:rPr>
          <w:rStyle w:val="SubtleEmphasis"/>
        </w:rPr>
        <w:t>digitize a shapefile in QGIS, which can be used to request and download ECOSTRESS data</w:t>
      </w:r>
      <w:r>
        <w:rPr>
          <w:rStyle w:val="SubtleEmphasis"/>
        </w:rPr>
        <w:t>.</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3800F25A" w14:textId="77777777" w:rsidR="002B03DB" w:rsidRDefault="002B03DB">
          <w:pPr>
            <w:pStyle w:val="TOCHeading"/>
          </w:pPr>
          <w:r>
            <w:t>Table of Contents</w:t>
          </w:r>
        </w:p>
        <w:p w14:paraId="2747C486" w14:textId="52047CFE" w:rsidR="003343F9"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1327043" w:history="1">
            <w:r w:rsidR="003343F9" w:rsidRPr="004F03EC">
              <w:rPr>
                <w:rStyle w:val="Hyperlink"/>
                <w:noProof/>
              </w:rPr>
              <w:t>What are shapefiles and why are they useful for working with ECOSTRESS data?</w:t>
            </w:r>
            <w:r w:rsidR="003343F9">
              <w:rPr>
                <w:noProof/>
                <w:webHidden/>
              </w:rPr>
              <w:tab/>
            </w:r>
            <w:r w:rsidR="003343F9">
              <w:rPr>
                <w:noProof/>
                <w:webHidden/>
              </w:rPr>
              <w:fldChar w:fldCharType="begin"/>
            </w:r>
            <w:r w:rsidR="003343F9">
              <w:rPr>
                <w:noProof/>
                <w:webHidden/>
              </w:rPr>
              <w:instrText xml:space="preserve"> PAGEREF _Toc171327043 \h </w:instrText>
            </w:r>
            <w:r w:rsidR="003343F9">
              <w:rPr>
                <w:noProof/>
                <w:webHidden/>
              </w:rPr>
            </w:r>
            <w:r w:rsidR="003343F9">
              <w:rPr>
                <w:noProof/>
                <w:webHidden/>
              </w:rPr>
              <w:fldChar w:fldCharType="separate"/>
            </w:r>
            <w:r w:rsidR="003343F9">
              <w:rPr>
                <w:noProof/>
                <w:webHidden/>
              </w:rPr>
              <w:t>1</w:t>
            </w:r>
            <w:r w:rsidR="003343F9">
              <w:rPr>
                <w:noProof/>
                <w:webHidden/>
              </w:rPr>
              <w:fldChar w:fldCharType="end"/>
            </w:r>
          </w:hyperlink>
        </w:p>
        <w:p w14:paraId="074B12B6" w14:textId="27D31EDA" w:rsidR="003343F9" w:rsidRDefault="003343F9">
          <w:pPr>
            <w:pStyle w:val="TOC2"/>
            <w:tabs>
              <w:tab w:val="right" w:leader="dot" w:pos="9350"/>
            </w:tabs>
            <w:rPr>
              <w:b w:val="0"/>
              <w:bCs w:val="0"/>
              <w:noProof/>
              <w:kern w:val="2"/>
              <w:sz w:val="24"/>
              <w:szCs w:val="24"/>
              <w14:ligatures w14:val="standardContextual"/>
            </w:rPr>
          </w:pPr>
          <w:hyperlink w:anchor="_Toc171327044" w:history="1">
            <w:r w:rsidRPr="004F03EC">
              <w:rPr>
                <w:rStyle w:val="Hyperlink"/>
                <w:noProof/>
              </w:rPr>
              <w:t>Creating a Study Area Shapefile</w:t>
            </w:r>
            <w:r>
              <w:rPr>
                <w:noProof/>
                <w:webHidden/>
              </w:rPr>
              <w:tab/>
            </w:r>
            <w:r>
              <w:rPr>
                <w:noProof/>
                <w:webHidden/>
              </w:rPr>
              <w:fldChar w:fldCharType="begin"/>
            </w:r>
            <w:r>
              <w:rPr>
                <w:noProof/>
                <w:webHidden/>
              </w:rPr>
              <w:instrText xml:space="preserve"> PAGEREF _Toc171327044 \h </w:instrText>
            </w:r>
            <w:r>
              <w:rPr>
                <w:noProof/>
                <w:webHidden/>
              </w:rPr>
            </w:r>
            <w:r>
              <w:rPr>
                <w:noProof/>
                <w:webHidden/>
              </w:rPr>
              <w:fldChar w:fldCharType="separate"/>
            </w:r>
            <w:r>
              <w:rPr>
                <w:noProof/>
                <w:webHidden/>
              </w:rPr>
              <w:t>1</w:t>
            </w:r>
            <w:r>
              <w:rPr>
                <w:noProof/>
                <w:webHidden/>
              </w:rPr>
              <w:fldChar w:fldCharType="end"/>
            </w:r>
          </w:hyperlink>
        </w:p>
        <w:p w14:paraId="650710B5" w14:textId="66199546" w:rsidR="00F27098" w:rsidRPr="00F27098" w:rsidRDefault="002B03DB" w:rsidP="002B03DB">
          <w:pPr>
            <w:spacing w:before="0" w:after="0"/>
          </w:pPr>
          <w:r>
            <w:rPr>
              <w:b/>
              <w:bCs/>
              <w:noProof/>
            </w:rPr>
            <w:fldChar w:fldCharType="end"/>
          </w:r>
        </w:p>
      </w:sdtContent>
    </w:sdt>
    <w:p w14:paraId="5B18EC49" w14:textId="5EDE0E5D" w:rsidR="0043109A" w:rsidRPr="00416924" w:rsidRDefault="003343F9" w:rsidP="00416924">
      <w:pPr>
        <w:pStyle w:val="Heading1"/>
      </w:pPr>
      <w:bookmarkStart w:id="0" w:name="_Toc171327043"/>
      <w:r>
        <w:t>What are shapefiles and why are they useful for working with ECOSTRESS data?</w:t>
      </w:r>
      <w:bookmarkEnd w:id="0"/>
    </w:p>
    <w:p w14:paraId="4C988C78" w14:textId="77777777" w:rsidR="003343F9" w:rsidRPr="003343F9" w:rsidRDefault="003343F9" w:rsidP="003343F9">
      <w:pPr>
        <w:rPr>
          <w:sz w:val="24"/>
          <w:szCs w:val="24"/>
        </w:rPr>
      </w:pPr>
      <w:r w:rsidRPr="003343F9">
        <w:rPr>
          <w:sz w:val="24"/>
          <w:szCs w:val="24"/>
        </w:rPr>
        <w:t xml:space="preserve">A shapefile is a vector data format that can store geographic information in the form of points, lines, or polygons. Study area shapefiles are typically polygons because they encompass the area you are interested in studying. Shapefile polygons can come in many different abstract shapes, which is beneficial when your study site is not a perfect rectangle. When downloading ECOSTRESS data from the </w:t>
      </w:r>
      <w:proofErr w:type="spellStart"/>
      <w:r w:rsidRPr="003343F9">
        <w:rPr>
          <w:sz w:val="24"/>
          <w:szCs w:val="24"/>
        </w:rPr>
        <w:t>AppEEARS</w:t>
      </w:r>
      <w:proofErr w:type="spellEnd"/>
      <w:r w:rsidRPr="003343F9">
        <w:rPr>
          <w:sz w:val="24"/>
          <w:szCs w:val="24"/>
        </w:rPr>
        <w:t xml:space="preserve"> website or Earthdata Search, you have the option to upload a shape file of your study area to download data that falls within its bounds. </w:t>
      </w:r>
    </w:p>
    <w:p w14:paraId="7AE19097" w14:textId="6F99D9C2" w:rsidR="00663D17" w:rsidRDefault="003343F9" w:rsidP="00FE0685">
      <w:pPr>
        <w:pStyle w:val="Heading2"/>
      </w:pPr>
      <w:bookmarkStart w:id="1" w:name="_Toc171327044"/>
      <w:r>
        <w:t>Creating a Study Area Shapefile</w:t>
      </w:r>
      <w:bookmarkEnd w:id="1"/>
    </w:p>
    <w:p w14:paraId="55884D7F" w14:textId="40DB5542" w:rsidR="003343F9" w:rsidRPr="00BD4DE8" w:rsidRDefault="003343F9" w:rsidP="003343F9">
      <w:pPr>
        <w:pStyle w:val="ListParagraph"/>
        <w:numPr>
          <w:ilvl w:val="0"/>
          <w:numId w:val="5"/>
        </w:numPr>
        <w:rPr>
          <w:sz w:val="24"/>
          <w:szCs w:val="24"/>
        </w:rPr>
      </w:pPr>
      <w:r w:rsidRPr="00BD4DE8">
        <w:rPr>
          <w:sz w:val="24"/>
          <w:szCs w:val="24"/>
        </w:rPr>
        <w:t xml:space="preserve">In QGIS, make sure you have a satellite </w:t>
      </w:r>
      <w:r w:rsidRPr="00BD4DE8">
        <w:rPr>
          <w:b/>
          <w:bCs/>
          <w:sz w:val="24"/>
          <w:szCs w:val="24"/>
        </w:rPr>
        <w:t>basemap</w:t>
      </w:r>
      <w:r w:rsidRPr="00BD4DE8">
        <w:rPr>
          <w:sz w:val="24"/>
          <w:szCs w:val="24"/>
        </w:rPr>
        <w:t xml:space="preserve"> on. Then, zoom into your area of interest. For this tutorial we will look at the </w:t>
      </w:r>
      <w:r w:rsidRPr="00BD4DE8">
        <w:rPr>
          <w:b/>
          <w:bCs/>
          <w:sz w:val="24"/>
          <w:szCs w:val="24"/>
        </w:rPr>
        <w:t>Salton Sea</w:t>
      </w:r>
      <w:r w:rsidRPr="00BD4DE8">
        <w:rPr>
          <w:sz w:val="24"/>
          <w:szCs w:val="24"/>
        </w:rPr>
        <w:t xml:space="preserve"> in southern California</w:t>
      </w:r>
      <w:r w:rsidRPr="00BD4DE8">
        <w:rPr>
          <w:sz w:val="24"/>
          <w:szCs w:val="24"/>
        </w:rPr>
        <w:t>.</w:t>
      </w:r>
    </w:p>
    <w:p w14:paraId="34928FB6" w14:textId="7F1C266D" w:rsidR="0001542E" w:rsidRPr="00BD4DE8" w:rsidRDefault="003343F9" w:rsidP="003343F9">
      <w:pPr>
        <w:pStyle w:val="ListParagraph"/>
        <w:rPr>
          <w:sz w:val="24"/>
          <w:szCs w:val="24"/>
        </w:rPr>
      </w:pPr>
      <w:r w:rsidRPr="00BD4DE8">
        <w:rPr>
          <w:noProof/>
          <w:sz w:val="24"/>
          <w:szCs w:val="24"/>
        </w:rPr>
        <w:drawing>
          <wp:inline distT="0" distB="0" distL="0" distR="0" wp14:anchorId="4C2C8D22" wp14:editId="78C096B6">
            <wp:extent cx="5085310" cy="2806700"/>
            <wp:effectExtent l="38100" t="38100" r="33020" b="38100"/>
            <wp:docPr id="774937465" name="Picture 1"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7465" name="Picture 1" descr="A picture containing text, n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2882" cy="2810879"/>
                    </a:xfrm>
                    <a:prstGeom prst="rect">
                      <a:avLst/>
                    </a:prstGeom>
                    <a:ln w="38100">
                      <a:solidFill>
                        <a:schemeClr val="accent1">
                          <a:lumMod val="50000"/>
                        </a:schemeClr>
                      </a:solidFill>
                    </a:ln>
                  </pic:spPr>
                </pic:pic>
              </a:graphicData>
            </a:graphic>
          </wp:inline>
        </w:drawing>
      </w:r>
    </w:p>
    <w:p w14:paraId="42D3905D" w14:textId="39628C16" w:rsidR="003343F9" w:rsidRPr="00BD4DE8" w:rsidRDefault="003343F9" w:rsidP="003343F9">
      <w:pPr>
        <w:spacing w:before="0" w:after="160" w:line="278" w:lineRule="auto"/>
        <w:rPr>
          <w:sz w:val="24"/>
          <w:szCs w:val="24"/>
        </w:rPr>
      </w:pPr>
      <w:r w:rsidRPr="00BD4DE8">
        <w:rPr>
          <w:noProof/>
          <w:sz w:val="24"/>
          <w:szCs w:val="24"/>
        </w:rPr>
        <w:lastRenderedPageBreak/>
        <mc:AlternateContent>
          <mc:Choice Requires="wps">
            <w:drawing>
              <wp:anchor distT="0" distB="0" distL="114300" distR="114300" simplePos="0" relativeHeight="251659264" behindDoc="0" locked="0" layoutInCell="1" allowOverlap="1" wp14:anchorId="75A01846" wp14:editId="22A2784C">
                <wp:simplePos x="0" y="0"/>
                <wp:positionH relativeFrom="column">
                  <wp:posOffset>165100</wp:posOffset>
                </wp:positionH>
                <wp:positionV relativeFrom="paragraph">
                  <wp:posOffset>-266700</wp:posOffset>
                </wp:positionV>
                <wp:extent cx="5702300" cy="685800"/>
                <wp:effectExtent l="12700" t="12700" r="12700" b="12700"/>
                <wp:wrapNone/>
                <wp:docPr id="1818931392" name="Text Box 1"/>
                <wp:cNvGraphicFramePr/>
                <a:graphic xmlns:a="http://schemas.openxmlformats.org/drawingml/2006/main">
                  <a:graphicData uri="http://schemas.microsoft.com/office/word/2010/wordprocessingShape">
                    <wps:wsp>
                      <wps:cNvSpPr txBox="1"/>
                      <wps:spPr>
                        <a:xfrm>
                          <a:off x="0" y="0"/>
                          <a:ext cx="5702300" cy="685800"/>
                        </a:xfrm>
                        <a:prstGeom prst="rect">
                          <a:avLst/>
                        </a:prstGeom>
                        <a:solidFill>
                          <a:srgbClr val="D2DBC9"/>
                        </a:solidFill>
                        <a:ln w="19050">
                          <a:solidFill>
                            <a:srgbClr val="3C621C"/>
                          </a:solidFill>
                        </a:ln>
                      </wps:spPr>
                      <wps:txbx>
                        <w:txbxContent>
                          <w:p w14:paraId="49BF553F" w14:textId="6B992423" w:rsidR="00DA4D90" w:rsidRPr="00B31FC4" w:rsidRDefault="00DA4D90" w:rsidP="00B31FC4">
                            <w:pPr>
                              <w:spacing w:before="0"/>
                              <w:rPr>
                                <w:b/>
                                <w:bCs/>
                                <w:sz w:val="24"/>
                                <w:szCs w:val="24"/>
                              </w:rPr>
                            </w:pPr>
                            <w:r w:rsidRPr="00B31FC4">
                              <w:rPr>
                                <w:b/>
                                <w:bCs/>
                                <w:sz w:val="24"/>
                                <w:szCs w:val="24"/>
                              </w:rPr>
                              <w:t>Tip</w:t>
                            </w:r>
                            <w:r w:rsidRPr="00B31FC4">
                              <w:rPr>
                                <w:sz w:val="24"/>
                                <w:szCs w:val="24"/>
                              </w:rPr>
                              <w:t xml:space="preserve">: </w:t>
                            </w:r>
                            <w:r w:rsidR="003343F9" w:rsidRPr="00B31FC4">
                              <w:t>If you do not have basemaps</w:t>
                            </w:r>
                            <w:r w:rsidR="00B31FC4">
                              <w:t xml:space="preserve"> on QGIS</w:t>
                            </w:r>
                            <w:r w:rsidR="003343F9" w:rsidRPr="00B31FC4">
                              <w:t xml:space="preserve">, you can get them from installing the </w:t>
                            </w:r>
                            <w:r w:rsidR="003343F9" w:rsidRPr="00B31FC4">
                              <w:rPr>
                                <w:b/>
                                <w:bCs/>
                              </w:rPr>
                              <w:t>HCMGIS</w:t>
                            </w:r>
                            <w:r w:rsidR="003343F9" w:rsidRPr="00B31FC4">
                              <w:rPr>
                                <w:b/>
                                <w:bCs/>
                              </w:rPr>
                              <w:t xml:space="preserve"> </w:t>
                            </w:r>
                            <w:r w:rsidR="003343F9" w:rsidRPr="00B31FC4">
                              <w:t xml:space="preserve">plugin. If you do not know how to do that, see </w:t>
                            </w:r>
                            <w:r w:rsidR="00B31FC4" w:rsidRPr="00B31FC4">
                              <w:t xml:space="preserve">the </w:t>
                            </w:r>
                            <w:r w:rsidR="00B31FC4" w:rsidRPr="00B31FC4">
                              <w:rPr>
                                <w:b/>
                                <w:bCs/>
                              </w:rPr>
                              <w:t>Installing QGIS</w:t>
                            </w:r>
                            <w:r w:rsidR="00B31FC4" w:rsidRPr="00B31FC4">
                              <w:t xml:space="preserve"> tutorial under </w:t>
                            </w:r>
                            <w:r w:rsidR="00B31FC4" w:rsidRPr="00B31FC4">
                              <w:rPr>
                                <w:b/>
                                <w:bCs/>
                              </w:rPr>
                              <w:t>Preparing QGIS for use with ECOSTRESS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1846" id="_x0000_t202" coordsize="21600,21600" o:spt="202" path="m,l,21600r21600,l21600,xe">
                <v:stroke joinstyle="miter"/>
                <v:path gradientshapeok="t" o:connecttype="rect"/>
              </v:shapetype>
              <v:shape id="Text Box 1" o:spid="_x0000_s1026" type="#_x0000_t202" style="position:absolute;margin-left:13pt;margin-top:-21pt;width:449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" fillcolor="#d2dbc9" strokecolor="#3c621c" strokeweight="1.5pt">
                <v:textbox>
                  <w:txbxContent>
                    <w:p w14:paraId="49BF553F" w14:textId="6B992423" w:rsidR="00DA4D90" w:rsidRPr="00B31FC4" w:rsidRDefault="00DA4D90" w:rsidP="00B31FC4">
                      <w:pPr>
                        <w:spacing w:before="0"/>
                        <w:rPr>
                          <w:b/>
                          <w:bCs/>
                          <w:sz w:val="24"/>
                          <w:szCs w:val="24"/>
                        </w:rPr>
                      </w:pPr>
                      <w:r w:rsidRPr="00B31FC4">
                        <w:rPr>
                          <w:b/>
                          <w:bCs/>
                          <w:sz w:val="24"/>
                          <w:szCs w:val="24"/>
                        </w:rPr>
                        <w:t>Tip</w:t>
                      </w:r>
                      <w:r w:rsidRPr="00B31FC4">
                        <w:rPr>
                          <w:sz w:val="24"/>
                          <w:szCs w:val="24"/>
                        </w:rPr>
                        <w:t xml:space="preserve">: </w:t>
                      </w:r>
                      <w:r w:rsidR="003343F9" w:rsidRPr="00B31FC4">
                        <w:t>If you do not have basemaps</w:t>
                      </w:r>
                      <w:r w:rsidR="00B31FC4">
                        <w:t xml:space="preserve"> on QGIS</w:t>
                      </w:r>
                      <w:r w:rsidR="003343F9" w:rsidRPr="00B31FC4">
                        <w:t xml:space="preserve">, you can get them from installing the </w:t>
                      </w:r>
                      <w:r w:rsidR="003343F9" w:rsidRPr="00B31FC4">
                        <w:rPr>
                          <w:b/>
                          <w:bCs/>
                        </w:rPr>
                        <w:t>HCMGIS</w:t>
                      </w:r>
                      <w:r w:rsidR="003343F9" w:rsidRPr="00B31FC4">
                        <w:rPr>
                          <w:b/>
                          <w:bCs/>
                        </w:rPr>
                        <w:t xml:space="preserve"> </w:t>
                      </w:r>
                      <w:r w:rsidR="003343F9" w:rsidRPr="00B31FC4">
                        <w:t xml:space="preserve">plugin. If you do not know how to do that, see </w:t>
                      </w:r>
                      <w:r w:rsidR="00B31FC4" w:rsidRPr="00B31FC4">
                        <w:t xml:space="preserve">the </w:t>
                      </w:r>
                      <w:r w:rsidR="00B31FC4" w:rsidRPr="00B31FC4">
                        <w:rPr>
                          <w:b/>
                          <w:bCs/>
                        </w:rPr>
                        <w:t>Installing QGIS</w:t>
                      </w:r>
                      <w:r w:rsidR="00B31FC4" w:rsidRPr="00B31FC4">
                        <w:t xml:space="preserve"> tutorial under </w:t>
                      </w:r>
                      <w:r w:rsidR="00B31FC4" w:rsidRPr="00B31FC4">
                        <w:rPr>
                          <w:b/>
                          <w:bCs/>
                        </w:rPr>
                        <w:t>Preparing QGIS for use with ECOSTRESS Data.</w:t>
                      </w:r>
                    </w:p>
                  </w:txbxContent>
                </v:textbox>
              </v:shape>
            </w:pict>
          </mc:Fallback>
        </mc:AlternateContent>
      </w:r>
    </w:p>
    <w:p w14:paraId="59730145" w14:textId="77777777" w:rsidR="00B31FC4" w:rsidRPr="00BD4DE8" w:rsidRDefault="00B31FC4" w:rsidP="00B31FC4">
      <w:pPr>
        <w:pStyle w:val="ListParagraph"/>
        <w:spacing w:before="0" w:after="160" w:line="278" w:lineRule="auto"/>
        <w:rPr>
          <w:sz w:val="24"/>
          <w:szCs w:val="24"/>
        </w:rPr>
      </w:pPr>
    </w:p>
    <w:p w14:paraId="3E7CD92E" w14:textId="2DD181F3" w:rsidR="003343F9" w:rsidRPr="00BD4DE8" w:rsidRDefault="003343F9" w:rsidP="00BD4DE8">
      <w:pPr>
        <w:pStyle w:val="ListParagraph"/>
        <w:numPr>
          <w:ilvl w:val="0"/>
          <w:numId w:val="5"/>
        </w:numPr>
        <w:spacing w:before="0" w:after="0" w:line="278" w:lineRule="auto"/>
        <w:rPr>
          <w:sz w:val="24"/>
          <w:szCs w:val="24"/>
        </w:rPr>
      </w:pPr>
      <w:r w:rsidRPr="00BD4DE8">
        <w:rPr>
          <w:sz w:val="24"/>
          <w:szCs w:val="24"/>
        </w:rPr>
        <w:t xml:space="preserve">Now let’s create a new layer for our shapefile. At the top of your screen, select </w:t>
      </w:r>
      <w:r w:rsidRPr="00BD4DE8">
        <w:rPr>
          <w:b/>
          <w:bCs/>
          <w:sz w:val="24"/>
          <w:szCs w:val="24"/>
        </w:rPr>
        <w:t>Layer</w:t>
      </w:r>
      <w:r w:rsidRPr="00BD4DE8">
        <w:rPr>
          <w:sz w:val="24"/>
          <w:szCs w:val="24"/>
        </w:rPr>
        <w:t>,</w:t>
      </w:r>
      <w:r w:rsidRPr="00BD4DE8">
        <w:rPr>
          <w:b/>
          <w:bCs/>
          <w:sz w:val="24"/>
          <w:szCs w:val="24"/>
        </w:rPr>
        <w:t xml:space="preserve"> Create Layer</w:t>
      </w:r>
      <w:r w:rsidRPr="00BD4DE8">
        <w:rPr>
          <w:sz w:val="24"/>
          <w:szCs w:val="24"/>
        </w:rPr>
        <w:t xml:space="preserve">, then </w:t>
      </w:r>
      <w:r w:rsidRPr="00BD4DE8">
        <w:rPr>
          <w:b/>
          <w:bCs/>
          <w:sz w:val="24"/>
          <w:szCs w:val="24"/>
        </w:rPr>
        <w:t>New Shapefile Layer</w:t>
      </w:r>
      <w:r w:rsidRPr="00BD4DE8">
        <w:rPr>
          <w:sz w:val="24"/>
          <w:szCs w:val="24"/>
        </w:rPr>
        <w:t xml:space="preserve">. </w:t>
      </w:r>
    </w:p>
    <w:p w14:paraId="56A484CA" w14:textId="77777777" w:rsidR="003343F9" w:rsidRPr="00BD4DE8" w:rsidRDefault="003343F9" w:rsidP="00BD4DE8">
      <w:pPr>
        <w:spacing w:before="0"/>
        <w:jc w:val="center"/>
        <w:rPr>
          <w:sz w:val="24"/>
          <w:szCs w:val="24"/>
        </w:rPr>
      </w:pPr>
      <w:r w:rsidRPr="00BD4DE8">
        <w:rPr>
          <w:noProof/>
          <w:sz w:val="24"/>
          <w:szCs w:val="24"/>
        </w:rPr>
        <w:drawing>
          <wp:inline distT="0" distB="0" distL="0" distR="0" wp14:anchorId="4A278D69" wp14:editId="426467AA">
            <wp:extent cx="5486400" cy="2236177"/>
            <wp:effectExtent l="38100" t="38100" r="38100" b="37465"/>
            <wp:docPr id="1024988260"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8260" name="Picture 2"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00620" cy="2241973"/>
                    </a:xfrm>
                    <a:prstGeom prst="rect">
                      <a:avLst/>
                    </a:prstGeom>
                    <a:ln w="38100">
                      <a:solidFill>
                        <a:schemeClr val="accent1">
                          <a:lumMod val="50000"/>
                        </a:schemeClr>
                      </a:solidFill>
                    </a:ln>
                  </pic:spPr>
                </pic:pic>
              </a:graphicData>
            </a:graphic>
          </wp:inline>
        </w:drawing>
      </w:r>
    </w:p>
    <w:p w14:paraId="00871360" w14:textId="77777777" w:rsidR="003343F9" w:rsidRPr="00BD4DE8" w:rsidRDefault="003343F9" w:rsidP="00BD4DE8">
      <w:pPr>
        <w:pStyle w:val="ListParagraph"/>
        <w:numPr>
          <w:ilvl w:val="1"/>
          <w:numId w:val="5"/>
        </w:numPr>
        <w:spacing w:before="0" w:after="0" w:line="278" w:lineRule="auto"/>
        <w:rPr>
          <w:sz w:val="24"/>
          <w:szCs w:val="24"/>
        </w:rPr>
      </w:pPr>
      <w:r w:rsidRPr="00BD4DE8">
        <w:rPr>
          <w:sz w:val="24"/>
          <w:szCs w:val="24"/>
        </w:rPr>
        <w:t xml:space="preserve">Or you can select this </w:t>
      </w:r>
      <w:r w:rsidRPr="00BD4DE8">
        <w:rPr>
          <w:b/>
          <w:bCs/>
          <w:sz w:val="24"/>
          <w:szCs w:val="24"/>
        </w:rPr>
        <w:t xml:space="preserve">New Shapefile Layer… </w:t>
      </w:r>
      <w:r w:rsidRPr="00BD4DE8">
        <w:rPr>
          <w:sz w:val="24"/>
          <w:szCs w:val="24"/>
        </w:rPr>
        <w:t xml:space="preserve"> icon in the QGIS window. </w:t>
      </w:r>
    </w:p>
    <w:p w14:paraId="70AB5857" w14:textId="7868EC4D" w:rsidR="00B31FC4" w:rsidRPr="00BD4DE8" w:rsidRDefault="003343F9" w:rsidP="00BD4DE8">
      <w:pPr>
        <w:spacing w:before="0" w:after="0"/>
        <w:jc w:val="center"/>
        <w:rPr>
          <w:sz w:val="24"/>
          <w:szCs w:val="24"/>
        </w:rPr>
      </w:pPr>
      <w:r w:rsidRPr="00BD4DE8">
        <w:rPr>
          <w:noProof/>
          <w:sz w:val="24"/>
          <w:szCs w:val="24"/>
        </w:rPr>
        <w:drawing>
          <wp:inline distT="0" distB="0" distL="0" distR="0" wp14:anchorId="51F06A2F" wp14:editId="4047DC04">
            <wp:extent cx="2260600" cy="1064585"/>
            <wp:effectExtent l="38100" t="38100" r="38100" b="40640"/>
            <wp:docPr id="1973169614"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69614" name="Picture 8"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3681" cy="1075454"/>
                    </a:xfrm>
                    <a:prstGeom prst="rect">
                      <a:avLst/>
                    </a:prstGeom>
                    <a:ln w="38100">
                      <a:solidFill>
                        <a:schemeClr val="accent1">
                          <a:lumMod val="50000"/>
                        </a:schemeClr>
                      </a:solidFill>
                    </a:ln>
                  </pic:spPr>
                </pic:pic>
              </a:graphicData>
            </a:graphic>
          </wp:inline>
        </w:drawing>
      </w:r>
    </w:p>
    <w:p w14:paraId="2A1D14DC" w14:textId="77777777" w:rsidR="00B31FC4" w:rsidRPr="00BD4DE8" w:rsidRDefault="00B31FC4">
      <w:pPr>
        <w:rPr>
          <w:sz w:val="24"/>
          <w:szCs w:val="24"/>
        </w:rPr>
      </w:pPr>
      <w:r w:rsidRPr="00BD4DE8">
        <w:rPr>
          <w:sz w:val="24"/>
          <w:szCs w:val="24"/>
        </w:rPr>
        <w:br w:type="page"/>
      </w:r>
    </w:p>
    <w:p w14:paraId="07153F4F" w14:textId="6C3E38FC" w:rsidR="003343F9" w:rsidRPr="00BD4DE8" w:rsidRDefault="003343F9" w:rsidP="00BD4DE8">
      <w:pPr>
        <w:pStyle w:val="ListParagraph"/>
        <w:numPr>
          <w:ilvl w:val="0"/>
          <w:numId w:val="5"/>
        </w:numPr>
        <w:spacing w:before="0" w:after="0" w:line="278" w:lineRule="auto"/>
        <w:rPr>
          <w:sz w:val="24"/>
          <w:szCs w:val="24"/>
        </w:rPr>
      </w:pPr>
      <w:r w:rsidRPr="00BD4DE8">
        <w:rPr>
          <w:sz w:val="24"/>
          <w:szCs w:val="24"/>
        </w:rPr>
        <w:lastRenderedPageBreak/>
        <w:t xml:space="preserve">A new window will appear titled </w:t>
      </w:r>
      <w:r w:rsidRPr="00BD4DE8">
        <w:rPr>
          <w:b/>
          <w:bCs/>
          <w:sz w:val="24"/>
          <w:szCs w:val="24"/>
        </w:rPr>
        <w:t>New Shapefile Layer</w:t>
      </w:r>
      <w:r w:rsidRPr="00BD4DE8">
        <w:rPr>
          <w:sz w:val="24"/>
          <w:szCs w:val="24"/>
        </w:rPr>
        <w:t xml:space="preserve">. Type in the </w:t>
      </w:r>
      <w:r w:rsidRPr="00BD4DE8">
        <w:rPr>
          <w:b/>
          <w:bCs/>
          <w:sz w:val="24"/>
          <w:szCs w:val="24"/>
        </w:rPr>
        <w:t>File name</w:t>
      </w:r>
      <w:r w:rsidRPr="00BD4DE8">
        <w:rPr>
          <w:sz w:val="24"/>
          <w:szCs w:val="24"/>
        </w:rPr>
        <w:t xml:space="preserve"> box to name your shapefile. The name cannot include spaces or special characters, and it cannot start with a number. Then, press the </w:t>
      </w:r>
      <w:r w:rsidRPr="00BD4DE8">
        <w:rPr>
          <w:b/>
          <w:bCs/>
          <w:sz w:val="24"/>
          <w:szCs w:val="24"/>
        </w:rPr>
        <w:t>three dots …</w:t>
      </w:r>
      <w:r w:rsidRPr="00BD4DE8">
        <w:rPr>
          <w:sz w:val="24"/>
          <w:szCs w:val="24"/>
        </w:rPr>
        <w:t xml:space="preserve"> next to the File name box and select a </w:t>
      </w:r>
      <w:r w:rsidRPr="00BD4DE8">
        <w:rPr>
          <w:b/>
          <w:bCs/>
          <w:sz w:val="24"/>
          <w:szCs w:val="24"/>
        </w:rPr>
        <w:t>location</w:t>
      </w:r>
      <w:r w:rsidRPr="00BD4DE8">
        <w:rPr>
          <w:sz w:val="24"/>
          <w:szCs w:val="24"/>
        </w:rPr>
        <w:t xml:space="preserve"> on your computer for the file to be saved. </w:t>
      </w:r>
    </w:p>
    <w:p w14:paraId="552A6A07" w14:textId="77777777" w:rsidR="003343F9" w:rsidRPr="00BD4DE8" w:rsidRDefault="003343F9" w:rsidP="00BD4DE8">
      <w:pPr>
        <w:pStyle w:val="ListParagraph"/>
        <w:numPr>
          <w:ilvl w:val="1"/>
          <w:numId w:val="5"/>
        </w:numPr>
        <w:spacing w:before="0" w:after="0" w:line="278" w:lineRule="auto"/>
        <w:rPr>
          <w:sz w:val="24"/>
          <w:szCs w:val="24"/>
        </w:rPr>
      </w:pPr>
      <w:r w:rsidRPr="00BD4DE8">
        <w:rPr>
          <w:sz w:val="24"/>
          <w:szCs w:val="24"/>
        </w:rPr>
        <w:t xml:space="preserve">It is recommended to make a </w:t>
      </w:r>
      <w:r w:rsidRPr="00BD4DE8">
        <w:rPr>
          <w:b/>
          <w:bCs/>
          <w:sz w:val="24"/>
          <w:szCs w:val="24"/>
        </w:rPr>
        <w:t>folder</w:t>
      </w:r>
      <w:r w:rsidRPr="00BD4DE8">
        <w:rPr>
          <w:sz w:val="24"/>
          <w:szCs w:val="24"/>
        </w:rPr>
        <w:t xml:space="preserve"> to store your shapefile documents if you plan to use it to download ECOSTRESS data through </w:t>
      </w:r>
      <w:proofErr w:type="spellStart"/>
      <w:r w:rsidRPr="00BD4DE8">
        <w:rPr>
          <w:sz w:val="24"/>
          <w:szCs w:val="24"/>
        </w:rPr>
        <w:t>AppEEARS</w:t>
      </w:r>
      <w:proofErr w:type="spellEnd"/>
      <w:r w:rsidRPr="00BD4DE8">
        <w:rPr>
          <w:sz w:val="24"/>
          <w:szCs w:val="24"/>
        </w:rPr>
        <w:t xml:space="preserve"> or Earthdata Search</w:t>
      </w:r>
      <w:r w:rsidRPr="00BD4DE8">
        <w:rPr>
          <w:b/>
          <w:bCs/>
          <w:sz w:val="24"/>
          <w:szCs w:val="24"/>
        </w:rPr>
        <w:t xml:space="preserve">. </w:t>
      </w:r>
    </w:p>
    <w:p w14:paraId="01E467DA" w14:textId="6381AA27" w:rsidR="003343F9" w:rsidRPr="00BD4DE8" w:rsidRDefault="00B31FC4" w:rsidP="00BD4DE8">
      <w:pPr>
        <w:spacing w:before="0"/>
        <w:jc w:val="center"/>
        <w:rPr>
          <w:sz w:val="24"/>
          <w:szCs w:val="24"/>
        </w:rPr>
      </w:pPr>
      <w:r w:rsidRPr="00BD4DE8">
        <w:rPr>
          <w:noProof/>
          <w:sz w:val="24"/>
          <w:szCs w:val="24"/>
        </w:rPr>
        <w:drawing>
          <wp:inline distT="0" distB="0" distL="0" distR="0" wp14:anchorId="2CC860E1" wp14:editId="44B5A427">
            <wp:extent cx="2849885" cy="2946400"/>
            <wp:effectExtent l="38100" t="38100" r="33020" b="38100"/>
            <wp:docPr id="211397534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5348" name="Picture 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3174" cy="2991155"/>
                    </a:xfrm>
                    <a:prstGeom prst="rect">
                      <a:avLst/>
                    </a:prstGeom>
                    <a:ln w="38100">
                      <a:solidFill>
                        <a:schemeClr val="accent1">
                          <a:lumMod val="50000"/>
                        </a:schemeClr>
                      </a:solidFill>
                    </a:ln>
                  </pic:spPr>
                </pic:pic>
              </a:graphicData>
            </a:graphic>
          </wp:inline>
        </w:drawing>
      </w:r>
    </w:p>
    <w:p w14:paraId="25A1F5A1" w14:textId="6712BD63" w:rsidR="00B31FC4" w:rsidRPr="00BD4DE8" w:rsidRDefault="00B31FC4" w:rsidP="00BD4DE8">
      <w:pPr>
        <w:pStyle w:val="ListParagraph"/>
        <w:numPr>
          <w:ilvl w:val="0"/>
          <w:numId w:val="5"/>
        </w:numPr>
        <w:spacing w:before="0" w:after="0" w:line="278" w:lineRule="auto"/>
        <w:rPr>
          <w:sz w:val="24"/>
          <w:szCs w:val="24"/>
        </w:rPr>
      </w:pPr>
      <w:r w:rsidRPr="00BD4DE8">
        <w:rPr>
          <w:sz w:val="24"/>
          <w:szCs w:val="24"/>
        </w:rPr>
        <w:t xml:space="preserve">Next, select the dropdown arrow next to </w:t>
      </w:r>
      <w:r w:rsidRPr="00BD4DE8">
        <w:rPr>
          <w:b/>
          <w:bCs/>
          <w:sz w:val="24"/>
          <w:szCs w:val="24"/>
        </w:rPr>
        <w:t>Geometry type</w:t>
      </w:r>
      <w:r w:rsidRPr="00BD4DE8">
        <w:rPr>
          <w:sz w:val="24"/>
          <w:szCs w:val="24"/>
        </w:rPr>
        <w:t xml:space="preserve"> and select </w:t>
      </w:r>
      <w:r w:rsidRPr="00BD4DE8">
        <w:rPr>
          <w:b/>
          <w:bCs/>
          <w:sz w:val="24"/>
          <w:szCs w:val="24"/>
        </w:rPr>
        <w:t>polygon</w:t>
      </w:r>
      <w:r w:rsidRPr="00BD4DE8">
        <w:rPr>
          <w:sz w:val="24"/>
          <w:szCs w:val="24"/>
        </w:rPr>
        <w:t xml:space="preserve"> from the dropdown options.</w:t>
      </w:r>
    </w:p>
    <w:p w14:paraId="363836FA" w14:textId="2E173CE1" w:rsidR="00B31FC4" w:rsidRPr="00BD4DE8" w:rsidRDefault="00B31FC4" w:rsidP="00BD4DE8">
      <w:pPr>
        <w:spacing w:before="0"/>
        <w:jc w:val="center"/>
        <w:rPr>
          <w:sz w:val="24"/>
          <w:szCs w:val="24"/>
        </w:rPr>
      </w:pPr>
      <w:r w:rsidRPr="00BD4DE8">
        <w:rPr>
          <w:noProof/>
          <w:sz w:val="24"/>
          <w:szCs w:val="24"/>
        </w:rPr>
        <w:drawing>
          <wp:inline distT="0" distB="0" distL="0" distR="0" wp14:anchorId="4C8755A2" wp14:editId="212933D1">
            <wp:extent cx="2882900" cy="2975917"/>
            <wp:effectExtent l="38100" t="38100" r="38100" b="34290"/>
            <wp:docPr id="610300824"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0824" name="Picture 9"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0062" cy="3014278"/>
                    </a:xfrm>
                    <a:prstGeom prst="rect">
                      <a:avLst/>
                    </a:prstGeom>
                    <a:ln w="38100">
                      <a:solidFill>
                        <a:schemeClr val="accent1">
                          <a:lumMod val="50000"/>
                        </a:schemeClr>
                      </a:solidFill>
                    </a:ln>
                  </pic:spPr>
                </pic:pic>
              </a:graphicData>
            </a:graphic>
          </wp:inline>
        </w:drawing>
      </w:r>
    </w:p>
    <w:p w14:paraId="437BA72B" w14:textId="20BD416E" w:rsidR="00B31FC4" w:rsidRPr="00BD4DE8" w:rsidRDefault="00B31FC4" w:rsidP="00BD4DE8">
      <w:pPr>
        <w:pStyle w:val="ListParagraph"/>
        <w:numPr>
          <w:ilvl w:val="0"/>
          <w:numId w:val="5"/>
        </w:numPr>
        <w:spacing w:before="0" w:after="0" w:line="278" w:lineRule="auto"/>
        <w:rPr>
          <w:sz w:val="24"/>
          <w:szCs w:val="24"/>
        </w:rPr>
      </w:pPr>
      <w:r w:rsidRPr="00BD4DE8">
        <w:rPr>
          <w:sz w:val="24"/>
          <w:szCs w:val="24"/>
        </w:rPr>
        <w:lastRenderedPageBreak/>
        <w:t xml:space="preserve">Then, you must select the </w:t>
      </w:r>
      <w:r w:rsidRPr="00BD4DE8">
        <w:rPr>
          <w:b/>
          <w:bCs/>
          <w:sz w:val="24"/>
          <w:szCs w:val="24"/>
        </w:rPr>
        <w:t xml:space="preserve">coordinate reference system (CRS) </w:t>
      </w:r>
      <w:r w:rsidRPr="00BD4DE8">
        <w:rPr>
          <w:sz w:val="24"/>
          <w:szCs w:val="24"/>
        </w:rPr>
        <w:t xml:space="preserve">that you would like your layer to be created in. This will define how your polygon will be projected onto the map. You can use the </w:t>
      </w:r>
      <w:r w:rsidRPr="00BD4DE8">
        <w:rPr>
          <w:b/>
          <w:bCs/>
          <w:sz w:val="24"/>
          <w:szCs w:val="24"/>
        </w:rPr>
        <w:t>default</w:t>
      </w:r>
      <w:r w:rsidRPr="00BD4DE8">
        <w:rPr>
          <w:sz w:val="24"/>
          <w:szCs w:val="24"/>
        </w:rPr>
        <w:t xml:space="preserve"> one provided or click on the </w:t>
      </w:r>
      <w:r w:rsidRPr="00BD4DE8">
        <w:rPr>
          <w:b/>
          <w:bCs/>
          <w:sz w:val="24"/>
          <w:szCs w:val="24"/>
        </w:rPr>
        <w:t>projected globe icon</w:t>
      </w:r>
      <w:r w:rsidRPr="00BD4DE8">
        <w:rPr>
          <w:sz w:val="24"/>
          <w:szCs w:val="24"/>
        </w:rPr>
        <w:t xml:space="preserve"> to search for which one you prefer. </w:t>
      </w:r>
    </w:p>
    <w:p w14:paraId="79C8FE8D" w14:textId="77777777" w:rsidR="00B31FC4" w:rsidRPr="00BD4DE8" w:rsidRDefault="00B31FC4" w:rsidP="00BD4DE8">
      <w:pPr>
        <w:spacing w:before="0"/>
        <w:jc w:val="center"/>
        <w:rPr>
          <w:sz w:val="24"/>
          <w:szCs w:val="24"/>
        </w:rPr>
      </w:pPr>
      <w:r w:rsidRPr="00BD4DE8">
        <w:rPr>
          <w:noProof/>
          <w:sz w:val="24"/>
          <w:szCs w:val="24"/>
        </w:rPr>
        <w:drawing>
          <wp:inline distT="0" distB="0" distL="0" distR="0" wp14:anchorId="0851D9DE" wp14:editId="2571FDFA">
            <wp:extent cx="4495800" cy="1507726"/>
            <wp:effectExtent l="38100" t="38100" r="38100" b="41910"/>
            <wp:docPr id="1360031092"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1092" name="Picture 7"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3633" cy="1523768"/>
                    </a:xfrm>
                    <a:prstGeom prst="rect">
                      <a:avLst/>
                    </a:prstGeom>
                    <a:ln w="38100">
                      <a:solidFill>
                        <a:schemeClr val="accent1">
                          <a:lumMod val="50000"/>
                        </a:schemeClr>
                      </a:solidFill>
                    </a:ln>
                  </pic:spPr>
                </pic:pic>
              </a:graphicData>
            </a:graphic>
          </wp:inline>
        </w:drawing>
      </w:r>
    </w:p>
    <w:p w14:paraId="5F52834B" w14:textId="50075E94" w:rsidR="009E15DC" w:rsidRPr="00BD4DE8" w:rsidRDefault="00B31FC4" w:rsidP="009E15DC">
      <w:pPr>
        <w:pStyle w:val="ListParagraph"/>
        <w:numPr>
          <w:ilvl w:val="0"/>
          <w:numId w:val="5"/>
        </w:numPr>
        <w:spacing w:before="0" w:after="160" w:line="278" w:lineRule="auto"/>
        <w:rPr>
          <w:sz w:val="24"/>
          <w:szCs w:val="24"/>
        </w:rPr>
      </w:pPr>
      <w:r w:rsidRPr="00BD4DE8">
        <w:rPr>
          <w:sz w:val="24"/>
          <w:szCs w:val="24"/>
        </w:rPr>
        <w:t xml:space="preserve">If you decide to search for your own by clicking the </w:t>
      </w:r>
      <w:r w:rsidRPr="00BD4DE8">
        <w:rPr>
          <w:b/>
          <w:bCs/>
          <w:sz w:val="24"/>
          <w:szCs w:val="24"/>
        </w:rPr>
        <w:t>projected globe icon</w:t>
      </w:r>
      <w:r w:rsidRPr="00BD4DE8">
        <w:rPr>
          <w:sz w:val="24"/>
          <w:szCs w:val="24"/>
        </w:rPr>
        <w:t xml:space="preserve">, a pop-up window will appear titled </w:t>
      </w:r>
      <w:r w:rsidRPr="00BD4DE8">
        <w:rPr>
          <w:b/>
          <w:bCs/>
          <w:sz w:val="24"/>
          <w:szCs w:val="24"/>
        </w:rPr>
        <w:t>Coordinate Reference System Selector</w:t>
      </w:r>
      <w:r w:rsidRPr="00BD4DE8">
        <w:rPr>
          <w:sz w:val="24"/>
          <w:szCs w:val="24"/>
        </w:rPr>
        <w:t xml:space="preserve">. Here you can use the search bar to find your desired CRS either by searching the name, or the EPSG ID. For this example, looking at the Salton Sea, we can use </w:t>
      </w:r>
      <w:r w:rsidRPr="00BD4DE8">
        <w:rPr>
          <w:b/>
          <w:bCs/>
          <w:sz w:val="24"/>
          <w:szCs w:val="24"/>
        </w:rPr>
        <w:t>NAD83 / UTM zone 11n ESPG:26911</w:t>
      </w:r>
      <w:r w:rsidRPr="00BD4DE8">
        <w:rPr>
          <w:sz w:val="24"/>
          <w:szCs w:val="24"/>
        </w:rPr>
        <w:t xml:space="preserve">. The easiest way to find this is by typing </w:t>
      </w:r>
      <w:r w:rsidRPr="00BD4DE8">
        <w:rPr>
          <w:b/>
          <w:bCs/>
          <w:sz w:val="24"/>
          <w:szCs w:val="24"/>
        </w:rPr>
        <w:t>26911</w:t>
      </w:r>
      <w:r w:rsidRPr="00BD4DE8">
        <w:rPr>
          <w:sz w:val="24"/>
          <w:szCs w:val="24"/>
        </w:rPr>
        <w:t xml:space="preserve"> into the search bar.</w:t>
      </w:r>
      <w:r w:rsidR="009E15DC" w:rsidRPr="00BD4DE8">
        <w:rPr>
          <w:sz w:val="24"/>
          <w:szCs w:val="24"/>
        </w:rPr>
        <w:t xml:space="preserve"> </w:t>
      </w:r>
      <w:r w:rsidR="009E15DC" w:rsidRPr="00BD4DE8">
        <w:rPr>
          <w:sz w:val="24"/>
          <w:szCs w:val="24"/>
        </w:rPr>
        <w:t xml:space="preserve">Then click the arrow drop down next to </w:t>
      </w:r>
      <w:r w:rsidR="009E15DC" w:rsidRPr="00BD4DE8">
        <w:rPr>
          <w:b/>
          <w:bCs/>
          <w:sz w:val="24"/>
          <w:szCs w:val="24"/>
        </w:rPr>
        <w:t xml:space="preserve">Projected </w:t>
      </w:r>
      <w:r w:rsidR="009E15DC" w:rsidRPr="00BD4DE8">
        <w:rPr>
          <w:sz w:val="24"/>
          <w:szCs w:val="24"/>
        </w:rPr>
        <w:t xml:space="preserve">under </w:t>
      </w:r>
      <w:r w:rsidR="009E15DC" w:rsidRPr="00BD4DE8">
        <w:rPr>
          <w:b/>
          <w:bCs/>
          <w:sz w:val="24"/>
          <w:szCs w:val="24"/>
        </w:rPr>
        <w:t>Predefined Coordinate Reference Systems</w:t>
      </w:r>
      <w:r w:rsidR="009E15DC" w:rsidRPr="00BD4DE8">
        <w:rPr>
          <w:sz w:val="24"/>
          <w:szCs w:val="24"/>
        </w:rPr>
        <w:t>.</w:t>
      </w:r>
    </w:p>
    <w:p w14:paraId="7B83C828" w14:textId="685A3856" w:rsidR="009E15DC" w:rsidRPr="00BD4DE8" w:rsidRDefault="009E15DC" w:rsidP="009E15DC">
      <w:pPr>
        <w:pStyle w:val="ListParagraph"/>
        <w:jc w:val="center"/>
        <w:rPr>
          <w:sz w:val="24"/>
          <w:szCs w:val="24"/>
        </w:rPr>
      </w:pPr>
      <w:r w:rsidRPr="00BD4DE8">
        <w:rPr>
          <w:noProof/>
          <w:sz w:val="24"/>
          <w:szCs w:val="24"/>
        </w:rPr>
        <w:drawing>
          <wp:inline distT="0" distB="0" distL="0" distR="0" wp14:anchorId="3FE06C40" wp14:editId="7DAB087F">
            <wp:extent cx="2605216" cy="3962400"/>
            <wp:effectExtent l="38100" t="38100" r="36830" b="38100"/>
            <wp:docPr id="1386787680"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87680" name="Picture 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3421" cy="3990089"/>
                    </a:xfrm>
                    <a:prstGeom prst="rect">
                      <a:avLst/>
                    </a:prstGeom>
                    <a:ln w="38100">
                      <a:solidFill>
                        <a:schemeClr val="accent1">
                          <a:lumMod val="50000"/>
                        </a:schemeClr>
                      </a:solidFill>
                    </a:ln>
                  </pic:spPr>
                </pic:pic>
              </a:graphicData>
            </a:graphic>
          </wp:inline>
        </w:drawing>
      </w:r>
    </w:p>
    <w:p w14:paraId="717AF340" w14:textId="77777777" w:rsidR="009E15DC" w:rsidRPr="00BD4DE8" w:rsidRDefault="009E15DC" w:rsidP="009E15DC">
      <w:pPr>
        <w:pStyle w:val="ListParagraph"/>
        <w:numPr>
          <w:ilvl w:val="0"/>
          <w:numId w:val="5"/>
        </w:numPr>
        <w:spacing w:before="0" w:after="160" w:line="278" w:lineRule="auto"/>
        <w:rPr>
          <w:sz w:val="24"/>
          <w:szCs w:val="24"/>
        </w:rPr>
      </w:pPr>
      <w:r w:rsidRPr="00BD4DE8">
        <w:rPr>
          <w:sz w:val="24"/>
          <w:szCs w:val="24"/>
        </w:rPr>
        <w:lastRenderedPageBreak/>
        <w:t xml:space="preserve">Then, press the arrow drop down next to </w:t>
      </w:r>
      <w:r w:rsidRPr="00BD4DE8">
        <w:rPr>
          <w:b/>
          <w:bCs/>
          <w:sz w:val="24"/>
          <w:szCs w:val="24"/>
        </w:rPr>
        <w:t>Universal Transverse Mercator</w:t>
      </w:r>
      <w:r w:rsidRPr="00BD4DE8">
        <w:rPr>
          <w:sz w:val="24"/>
          <w:szCs w:val="24"/>
        </w:rPr>
        <w:t xml:space="preserve"> and select </w:t>
      </w:r>
      <w:r w:rsidRPr="00BD4DE8">
        <w:rPr>
          <w:b/>
          <w:bCs/>
          <w:sz w:val="24"/>
          <w:szCs w:val="24"/>
        </w:rPr>
        <w:t>NAD83 / UTM zone 11N ESPG:26911</w:t>
      </w:r>
      <w:r w:rsidRPr="00BD4DE8">
        <w:rPr>
          <w:sz w:val="24"/>
          <w:szCs w:val="24"/>
        </w:rPr>
        <w:t xml:space="preserve">. Once this is selected, press the </w:t>
      </w:r>
      <w:r w:rsidRPr="00BD4DE8">
        <w:rPr>
          <w:b/>
          <w:bCs/>
          <w:sz w:val="24"/>
          <w:szCs w:val="24"/>
        </w:rPr>
        <w:t>OK</w:t>
      </w:r>
      <w:r w:rsidRPr="00BD4DE8">
        <w:rPr>
          <w:sz w:val="24"/>
          <w:szCs w:val="24"/>
        </w:rPr>
        <w:t xml:space="preserve"> button to close the window. You should now see your new CRS listed in the </w:t>
      </w:r>
      <w:r w:rsidRPr="00BD4DE8">
        <w:rPr>
          <w:b/>
          <w:bCs/>
          <w:sz w:val="24"/>
          <w:szCs w:val="24"/>
        </w:rPr>
        <w:t>New Shapefile Layer</w:t>
      </w:r>
      <w:r w:rsidRPr="00BD4DE8">
        <w:rPr>
          <w:sz w:val="24"/>
          <w:szCs w:val="24"/>
        </w:rPr>
        <w:t xml:space="preserve"> window.</w:t>
      </w:r>
    </w:p>
    <w:p w14:paraId="14D2DDC8" w14:textId="59DEC483" w:rsidR="009E15DC" w:rsidRPr="00BD4DE8" w:rsidRDefault="009E15DC" w:rsidP="009E15DC">
      <w:pPr>
        <w:pStyle w:val="ListParagraph"/>
        <w:jc w:val="center"/>
        <w:rPr>
          <w:sz w:val="24"/>
          <w:szCs w:val="24"/>
        </w:rPr>
      </w:pPr>
      <w:r w:rsidRPr="00BD4DE8">
        <w:rPr>
          <w:noProof/>
          <w:sz w:val="24"/>
          <w:szCs w:val="24"/>
        </w:rPr>
        <w:drawing>
          <wp:inline distT="0" distB="0" distL="0" distR="0" wp14:anchorId="7892FB20" wp14:editId="35E06C64">
            <wp:extent cx="2872418" cy="4368800"/>
            <wp:effectExtent l="38100" t="38100" r="36195" b="38100"/>
            <wp:docPr id="1190255372"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55372"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7646" cy="4407170"/>
                    </a:xfrm>
                    <a:prstGeom prst="rect">
                      <a:avLst/>
                    </a:prstGeom>
                    <a:ln w="38100">
                      <a:solidFill>
                        <a:schemeClr val="accent1">
                          <a:lumMod val="50000"/>
                        </a:schemeClr>
                      </a:solidFill>
                    </a:ln>
                  </pic:spPr>
                </pic:pic>
              </a:graphicData>
            </a:graphic>
          </wp:inline>
        </w:drawing>
      </w:r>
    </w:p>
    <w:p w14:paraId="13690259" w14:textId="053E11CA" w:rsidR="009E15DC" w:rsidRPr="00BD4DE8" w:rsidRDefault="009E15DC" w:rsidP="00BD4DE8">
      <w:pPr>
        <w:pStyle w:val="ListParagraph"/>
        <w:numPr>
          <w:ilvl w:val="0"/>
          <w:numId w:val="5"/>
        </w:numPr>
        <w:spacing w:before="0" w:after="0" w:line="278" w:lineRule="auto"/>
        <w:rPr>
          <w:sz w:val="24"/>
          <w:szCs w:val="24"/>
        </w:rPr>
      </w:pPr>
      <w:r w:rsidRPr="00BD4DE8">
        <w:rPr>
          <w:sz w:val="24"/>
          <w:szCs w:val="24"/>
        </w:rPr>
        <w:t xml:space="preserve">Once all your preferences are set, press </w:t>
      </w:r>
      <w:r w:rsidRPr="00BD4DE8">
        <w:rPr>
          <w:b/>
          <w:bCs/>
          <w:sz w:val="24"/>
          <w:szCs w:val="24"/>
        </w:rPr>
        <w:t>OK</w:t>
      </w:r>
      <w:r w:rsidRPr="00BD4DE8">
        <w:rPr>
          <w:sz w:val="24"/>
          <w:szCs w:val="24"/>
        </w:rPr>
        <w:t xml:space="preserve"> to close the </w:t>
      </w:r>
      <w:r w:rsidRPr="00BD4DE8">
        <w:rPr>
          <w:b/>
          <w:bCs/>
          <w:sz w:val="24"/>
          <w:szCs w:val="24"/>
        </w:rPr>
        <w:t>New Shapefile Layer</w:t>
      </w:r>
      <w:r w:rsidRPr="00BD4DE8">
        <w:rPr>
          <w:sz w:val="24"/>
          <w:szCs w:val="24"/>
        </w:rPr>
        <w:t xml:space="preserve"> window. Now, a layer titled </w:t>
      </w:r>
      <w:proofErr w:type="spellStart"/>
      <w:r w:rsidRPr="00BD4DE8">
        <w:rPr>
          <w:b/>
          <w:bCs/>
          <w:sz w:val="24"/>
          <w:szCs w:val="24"/>
        </w:rPr>
        <w:t>Salton_Sea</w:t>
      </w:r>
      <w:proofErr w:type="spellEnd"/>
      <w:r w:rsidRPr="00BD4DE8">
        <w:rPr>
          <w:sz w:val="24"/>
          <w:szCs w:val="24"/>
        </w:rPr>
        <w:t xml:space="preserve"> will show up in your layers pane.</w:t>
      </w:r>
    </w:p>
    <w:p w14:paraId="629F0C87" w14:textId="73BEBD77" w:rsidR="00B31FC4" w:rsidRPr="00BD4DE8" w:rsidRDefault="00BD4DE8" w:rsidP="00BD4DE8">
      <w:pPr>
        <w:spacing w:before="0"/>
        <w:ind w:left="360"/>
        <w:jc w:val="center"/>
        <w:rPr>
          <w:sz w:val="24"/>
          <w:szCs w:val="24"/>
        </w:rPr>
      </w:pPr>
      <w:r w:rsidRPr="00BD4DE8">
        <w:rPr>
          <w:noProof/>
          <w:sz w:val="24"/>
          <w:szCs w:val="24"/>
        </w:rPr>
        <mc:AlternateContent>
          <mc:Choice Requires="wps">
            <w:drawing>
              <wp:anchor distT="0" distB="0" distL="114300" distR="114300" simplePos="0" relativeHeight="251663360" behindDoc="0" locked="0" layoutInCell="1" allowOverlap="1" wp14:anchorId="2F35FFE9" wp14:editId="4C5C4DC0">
                <wp:simplePos x="0" y="0"/>
                <wp:positionH relativeFrom="column">
                  <wp:posOffset>4991100</wp:posOffset>
                </wp:positionH>
                <wp:positionV relativeFrom="paragraph">
                  <wp:posOffset>285115</wp:posOffset>
                </wp:positionV>
                <wp:extent cx="1104900" cy="850900"/>
                <wp:effectExtent l="12700" t="12700" r="12700" b="12700"/>
                <wp:wrapNone/>
                <wp:docPr id="1216457229" name="Text Box 1"/>
                <wp:cNvGraphicFramePr/>
                <a:graphic xmlns:a="http://schemas.openxmlformats.org/drawingml/2006/main">
                  <a:graphicData uri="http://schemas.microsoft.com/office/word/2010/wordprocessingShape">
                    <wps:wsp>
                      <wps:cNvSpPr txBox="1"/>
                      <wps:spPr>
                        <a:xfrm>
                          <a:off x="0" y="0"/>
                          <a:ext cx="1104900" cy="850900"/>
                        </a:xfrm>
                        <a:prstGeom prst="rect">
                          <a:avLst/>
                        </a:prstGeom>
                        <a:solidFill>
                          <a:srgbClr val="D2DBC9"/>
                        </a:solidFill>
                        <a:ln w="19050">
                          <a:solidFill>
                            <a:srgbClr val="3C621C"/>
                          </a:solidFill>
                        </a:ln>
                      </wps:spPr>
                      <wps:txbx>
                        <w:txbxContent>
                          <w:p w14:paraId="43808900" w14:textId="415A9095" w:rsidR="00A56E62" w:rsidRPr="00A56E62" w:rsidRDefault="00A56E62" w:rsidP="00A56E62">
                            <w:pPr>
                              <w:spacing w:before="0"/>
                              <w:rPr>
                                <w:sz w:val="24"/>
                                <w:szCs w:val="24"/>
                              </w:rPr>
                            </w:pPr>
                            <w:r w:rsidRPr="00B31FC4">
                              <w:rPr>
                                <w:b/>
                                <w:bCs/>
                                <w:sz w:val="24"/>
                                <w:szCs w:val="24"/>
                              </w:rPr>
                              <w:t>Tip</w:t>
                            </w:r>
                            <w:r w:rsidRPr="00B31FC4">
                              <w:rPr>
                                <w:sz w:val="24"/>
                                <w:szCs w:val="24"/>
                              </w:rPr>
                              <w:t xml:space="preserve">: </w:t>
                            </w:r>
                            <w:r w:rsidRPr="00B31FC4">
                              <w:t xml:space="preserve">If </w:t>
                            </w:r>
                            <w:r>
                              <w:t xml:space="preserve">a </w:t>
                            </w:r>
                            <w:r>
                              <w:rPr>
                                <w:b/>
                                <w:bCs/>
                              </w:rPr>
                              <w:t xml:space="preserve">Select Transformation </w:t>
                            </w:r>
                            <w:r>
                              <w:t xml:space="preserve">window pops up, select </w:t>
                            </w:r>
                            <w:r>
                              <w:rPr>
                                <w:b/>
                                <w:bCs/>
                              </w:rPr>
                              <w:t>OK</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5FFE9" id="_x0000_s1027" type="#_x0000_t202" style="position:absolute;left:0;text-align:left;margin-left:393pt;margin-top:22.45pt;width:87pt;height: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" fillcolor="#d2dbc9" strokecolor="#3c621c" strokeweight="1.5pt">
                <v:textbox>
                  <w:txbxContent>
                    <w:p w14:paraId="43808900" w14:textId="415A9095" w:rsidR="00A56E62" w:rsidRPr="00A56E62" w:rsidRDefault="00A56E62" w:rsidP="00A56E62">
                      <w:pPr>
                        <w:spacing w:before="0"/>
                        <w:rPr>
                          <w:sz w:val="24"/>
                          <w:szCs w:val="24"/>
                        </w:rPr>
                      </w:pPr>
                      <w:r w:rsidRPr="00B31FC4">
                        <w:rPr>
                          <w:b/>
                          <w:bCs/>
                          <w:sz w:val="24"/>
                          <w:szCs w:val="24"/>
                        </w:rPr>
                        <w:t>Tip</w:t>
                      </w:r>
                      <w:r w:rsidRPr="00B31FC4">
                        <w:rPr>
                          <w:sz w:val="24"/>
                          <w:szCs w:val="24"/>
                        </w:rPr>
                        <w:t xml:space="preserve">: </w:t>
                      </w:r>
                      <w:r w:rsidRPr="00B31FC4">
                        <w:t xml:space="preserve">If </w:t>
                      </w:r>
                      <w:r>
                        <w:t xml:space="preserve">a </w:t>
                      </w:r>
                      <w:r>
                        <w:rPr>
                          <w:b/>
                          <w:bCs/>
                        </w:rPr>
                        <w:t xml:space="preserve">Select Transformation </w:t>
                      </w:r>
                      <w:r>
                        <w:t xml:space="preserve">window pops up, select </w:t>
                      </w:r>
                      <w:r>
                        <w:rPr>
                          <w:b/>
                          <w:bCs/>
                        </w:rPr>
                        <w:t>OK</w:t>
                      </w:r>
                      <w:r>
                        <w:t xml:space="preserve">. </w:t>
                      </w:r>
                    </w:p>
                  </w:txbxContent>
                </v:textbox>
              </v:shape>
            </w:pict>
          </mc:Fallback>
        </mc:AlternateContent>
      </w:r>
      <w:r w:rsidRPr="00BD4DE8">
        <w:rPr>
          <w:noProof/>
          <w:sz w:val="24"/>
          <w:szCs w:val="24"/>
        </w:rPr>
        <mc:AlternateContent>
          <mc:Choice Requires="wps">
            <w:drawing>
              <wp:anchor distT="0" distB="0" distL="114300" distR="114300" simplePos="0" relativeHeight="251665408" behindDoc="0" locked="0" layoutInCell="1" allowOverlap="1" wp14:anchorId="23E79584" wp14:editId="4EC1BF2C">
                <wp:simplePos x="0" y="0"/>
                <wp:positionH relativeFrom="column">
                  <wp:posOffset>0</wp:posOffset>
                </wp:positionH>
                <wp:positionV relativeFrom="paragraph">
                  <wp:posOffset>1605915</wp:posOffset>
                </wp:positionV>
                <wp:extent cx="5943600" cy="698500"/>
                <wp:effectExtent l="12700" t="12700" r="12700" b="12700"/>
                <wp:wrapNone/>
                <wp:docPr id="747298683" name="Text Box 1"/>
                <wp:cNvGraphicFramePr/>
                <a:graphic xmlns:a="http://schemas.openxmlformats.org/drawingml/2006/main">
                  <a:graphicData uri="http://schemas.microsoft.com/office/word/2010/wordprocessingShape">
                    <wps:wsp>
                      <wps:cNvSpPr txBox="1"/>
                      <wps:spPr>
                        <a:xfrm>
                          <a:off x="0" y="0"/>
                          <a:ext cx="5943600" cy="698500"/>
                        </a:xfrm>
                        <a:prstGeom prst="rect">
                          <a:avLst/>
                        </a:prstGeom>
                        <a:solidFill>
                          <a:srgbClr val="D2DBC9"/>
                        </a:solidFill>
                        <a:ln w="19050">
                          <a:solidFill>
                            <a:srgbClr val="3C621C"/>
                          </a:solidFill>
                        </a:ln>
                      </wps:spPr>
                      <wps:txbx>
                        <w:txbxContent>
                          <w:p w14:paraId="1F2AEEFD" w14:textId="77777777" w:rsidR="00BD4DE8" w:rsidRPr="00B31FC4" w:rsidRDefault="00BD4DE8" w:rsidP="00BD4DE8">
                            <w:pPr>
                              <w:spacing w:before="0"/>
                              <w:rPr>
                                <w:sz w:val="24"/>
                                <w:szCs w:val="24"/>
                              </w:rPr>
                            </w:pPr>
                            <w:r w:rsidRPr="00B31FC4">
                              <w:rPr>
                                <w:b/>
                                <w:bCs/>
                                <w:sz w:val="24"/>
                                <w:szCs w:val="24"/>
                              </w:rPr>
                              <w:t>Tip</w:t>
                            </w:r>
                            <w:r w:rsidRPr="00B31FC4">
                              <w:rPr>
                                <w:sz w:val="24"/>
                                <w:szCs w:val="24"/>
                              </w:rPr>
                              <w:t xml:space="preserve">: </w:t>
                            </w:r>
                            <w:r w:rsidRPr="00B31FC4">
                              <w:t xml:space="preserve">If you get the error </w:t>
                            </w:r>
                            <w:r w:rsidRPr="00B31FC4">
                              <w:rPr>
                                <w:b/>
                                <w:bCs/>
                              </w:rPr>
                              <w:t>Layer creation failed: Failed to create file ______: Read only file system</w:t>
                            </w:r>
                            <w:r w:rsidRPr="00B31FC4">
                              <w:t>, re-do the shapefile layer creation but make sure to press the three dots next to file name to select a location to save it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9584" id="_x0000_s1028" type="#_x0000_t202" style="position:absolute;left:0;text-align:left;margin-left:0;margin-top:126.45pt;width:468pt;height: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" fillcolor="#d2dbc9" strokecolor="#3c621c" strokeweight="1.5pt">
                <v:textbox>
                  <w:txbxContent>
                    <w:p w14:paraId="1F2AEEFD" w14:textId="77777777" w:rsidR="00BD4DE8" w:rsidRPr="00B31FC4" w:rsidRDefault="00BD4DE8" w:rsidP="00BD4DE8">
                      <w:pPr>
                        <w:spacing w:before="0"/>
                        <w:rPr>
                          <w:sz w:val="24"/>
                          <w:szCs w:val="24"/>
                        </w:rPr>
                      </w:pPr>
                      <w:r w:rsidRPr="00B31FC4">
                        <w:rPr>
                          <w:b/>
                          <w:bCs/>
                          <w:sz w:val="24"/>
                          <w:szCs w:val="24"/>
                        </w:rPr>
                        <w:t>Tip</w:t>
                      </w:r>
                      <w:r w:rsidRPr="00B31FC4">
                        <w:rPr>
                          <w:sz w:val="24"/>
                          <w:szCs w:val="24"/>
                        </w:rPr>
                        <w:t xml:space="preserve">: </w:t>
                      </w:r>
                      <w:r w:rsidRPr="00B31FC4">
                        <w:t xml:space="preserve">If you get the error </w:t>
                      </w:r>
                      <w:r w:rsidRPr="00B31FC4">
                        <w:rPr>
                          <w:b/>
                          <w:bCs/>
                        </w:rPr>
                        <w:t>Layer creation failed: Failed to create file ______: Read only file system</w:t>
                      </w:r>
                      <w:r w:rsidRPr="00B31FC4">
                        <w:t>, re-do the shapefile layer creation but make sure to press the three dots next to file name to select a location to save it in!</w:t>
                      </w:r>
                    </w:p>
                  </w:txbxContent>
                </v:textbox>
              </v:shape>
            </w:pict>
          </mc:Fallback>
        </mc:AlternateContent>
      </w:r>
      <w:r w:rsidR="009E15DC" w:rsidRPr="00BD4DE8">
        <w:rPr>
          <w:noProof/>
          <w:sz w:val="24"/>
          <w:szCs w:val="24"/>
        </w:rPr>
        <w:drawing>
          <wp:inline distT="0" distB="0" distL="0" distR="0" wp14:anchorId="2B9EC305" wp14:editId="585509D3">
            <wp:extent cx="3098800" cy="1410738"/>
            <wp:effectExtent l="38100" t="38100" r="38100" b="37465"/>
            <wp:docPr id="1349112062"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2062" name="Picture 10"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b="27329"/>
                    <a:stretch/>
                  </pic:blipFill>
                  <pic:spPr bwMode="auto">
                    <a:xfrm>
                      <a:off x="0" y="0"/>
                      <a:ext cx="3117248" cy="1419136"/>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22FB5650" w14:textId="6661DCD8" w:rsidR="00BD4DE8" w:rsidRPr="00BD4DE8" w:rsidRDefault="00BD4DE8" w:rsidP="00A56E62">
      <w:pPr>
        <w:ind w:left="360"/>
        <w:jc w:val="center"/>
        <w:rPr>
          <w:sz w:val="24"/>
          <w:szCs w:val="24"/>
        </w:rPr>
      </w:pPr>
    </w:p>
    <w:p w14:paraId="20E4CAF7" w14:textId="77777777" w:rsidR="00BD4DE8" w:rsidRPr="00BD4DE8" w:rsidRDefault="00BD4DE8" w:rsidP="00A56E62">
      <w:pPr>
        <w:ind w:left="360"/>
        <w:jc w:val="center"/>
        <w:rPr>
          <w:sz w:val="24"/>
          <w:szCs w:val="24"/>
        </w:rPr>
      </w:pPr>
    </w:p>
    <w:p w14:paraId="3A5D73C0" w14:textId="1DF9D441"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lastRenderedPageBreak/>
        <w:t xml:space="preserve">Make sure the layer is selected in the </w:t>
      </w:r>
      <w:r w:rsidRPr="00BD4DE8">
        <w:rPr>
          <w:b/>
          <w:bCs/>
          <w:sz w:val="24"/>
          <w:szCs w:val="24"/>
        </w:rPr>
        <w:t>Layers</w:t>
      </w:r>
      <w:r w:rsidRPr="00BD4DE8">
        <w:rPr>
          <w:sz w:val="24"/>
          <w:szCs w:val="24"/>
        </w:rPr>
        <w:t xml:space="preserve"> pane and select the yellow pencil icon at the top of the window. This will </w:t>
      </w:r>
      <w:r w:rsidRPr="00BD4DE8">
        <w:rPr>
          <w:b/>
          <w:bCs/>
          <w:sz w:val="24"/>
          <w:szCs w:val="24"/>
        </w:rPr>
        <w:t>toggle editing</w:t>
      </w:r>
      <w:r w:rsidRPr="00BD4DE8">
        <w:rPr>
          <w:sz w:val="24"/>
          <w:szCs w:val="24"/>
        </w:rPr>
        <w:t xml:space="preserve"> on. Notice if you click it again, the editing tools near it will gray out and become unavailable again. For now, let’s toggle this </w:t>
      </w:r>
      <w:r w:rsidRPr="00BD4DE8">
        <w:rPr>
          <w:b/>
          <w:bCs/>
          <w:sz w:val="24"/>
          <w:szCs w:val="24"/>
        </w:rPr>
        <w:t>on</w:t>
      </w:r>
      <w:r w:rsidRPr="00BD4DE8">
        <w:rPr>
          <w:sz w:val="24"/>
          <w:szCs w:val="24"/>
        </w:rPr>
        <w:t xml:space="preserve">. </w:t>
      </w:r>
    </w:p>
    <w:p w14:paraId="2E2E65C4"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26E4F2D4" wp14:editId="17A52746">
            <wp:extent cx="2146300" cy="953103"/>
            <wp:effectExtent l="38100" t="38100" r="38100" b="38100"/>
            <wp:docPr id="269737269"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7269" name="Picture 11"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3973" cy="960951"/>
                    </a:xfrm>
                    <a:prstGeom prst="rect">
                      <a:avLst/>
                    </a:prstGeom>
                    <a:ln w="38100">
                      <a:solidFill>
                        <a:schemeClr val="accent1">
                          <a:lumMod val="50000"/>
                        </a:schemeClr>
                      </a:solidFill>
                    </a:ln>
                  </pic:spPr>
                </pic:pic>
              </a:graphicData>
            </a:graphic>
          </wp:inline>
        </w:drawing>
      </w:r>
    </w:p>
    <w:p w14:paraId="4502E1F3" w14:textId="77777777"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t xml:space="preserve">Now let’s begin drawing our polygon. This process is called </w:t>
      </w:r>
      <w:r w:rsidRPr="00BD4DE8">
        <w:rPr>
          <w:b/>
          <w:bCs/>
          <w:sz w:val="24"/>
          <w:szCs w:val="24"/>
        </w:rPr>
        <w:t>digitizing</w:t>
      </w:r>
      <w:r w:rsidRPr="00BD4DE8">
        <w:rPr>
          <w:sz w:val="24"/>
          <w:szCs w:val="24"/>
        </w:rPr>
        <w:t xml:space="preserve">. Select the green polygon icon to </w:t>
      </w:r>
      <w:r w:rsidRPr="00BD4DE8">
        <w:rPr>
          <w:b/>
          <w:bCs/>
          <w:sz w:val="24"/>
          <w:szCs w:val="24"/>
        </w:rPr>
        <w:t>Add Polygon Feature</w:t>
      </w:r>
      <w:r w:rsidRPr="00BD4DE8">
        <w:rPr>
          <w:sz w:val="24"/>
          <w:szCs w:val="24"/>
        </w:rPr>
        <w:t xml:space="preserve">. Your mouse will now change to a circular crosshair icon. </w:t>
      </w:r>
    </w:p>
    <w:p w14:paraId="1AA307A3"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363DA283" wp14:editId="0393C90C">
            <wp:extent cx="2362200" cy="738795"/>
            <wp:effectExtent l="38100" t="38100" r="38100" b="36195"/>
            <wp:docPr id="99214675"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675" name="Picture 1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2054" cy="745004"/>
                    </a:xfrm>
                    <a:prstGeom prst="rect">
                      <a:avLst/>
                    </a:prstGeom>
                    <a:ln w="38100">
                      <a:solidFill>
                        <a:schemeClr val="accent1">
                          <a:lumMod val="50000"/>
                        </a:schemeClr>
                      </a:solidFill>
                    </a:ln>
                  </pic:spPr>
                </pic:pic>
              </a:graphicData>
            </a:graphic>
          </wp:inline>
        </w:drawing>
      </w:r>
    </w:p>
    <w:p w14:paraId="7B68C251" w14:textId="77777777" w:rsidR="00BD4DE8" w:rsidRPr="00BD4DE8" w:rsidRDefault="00BD4DE8" w:rsidP="00BD4DE8">
      <w:pPr>
        <w:pStyle w:val="ListParagraph"/>
        <w:numPr>
          <w:ilvl w:val="0"/>
          <w:numId w:val="5"/>
        </w:numPr>
        <w:spacing w:before="0" w:after="160" w:line="278" w:lineRule="auto"/>
        <w:rPr>
          <w:sz w:val="24"/>
          <w:szCs w:val="24"/>
        </w:rPr>
      </w:pPr>
      <w:r w:rsidRPr="00BD4DE8">
        <w:rPr>
          <w:sz w:val="24"/>
          <w:szCs w:val="24"/>
        </w:rPr>
        <w:t xml:space="preserve">Digitize your area of interest by </w:t>
      </w:r>
      <w:r w:rsidRPr="00BD4DE8">
        <w:rPr>
          <w:b/>
          <w:bCs/>
          <w:sz w:val="24"/>
          <w:szCs w:val="24"/>
        </w:rPr>
        <w:t>clicking to create points</w:t>
      </w:r>
      <w:r w:rsidRPr="00BD4DE8">
        <w:rPr>
          <w:sz w:val="24"/>
          <w:szCs w:val="24"/>
        </w:rPr>
        <w:t xml:space="preserve"> around the edges. The lines between points are straight, so adding more points can add more precision if needed. Also, you may zoom in and out throughout this process. If you make a mistake, do not worry. Points can be edited later. </w:t>
      </w:r>
    </w:p>
    <w:p w14:paraId="7CF38FEA" w14:textId="77777777" w:rsidR="00BD4DE8" w:rsidRPr="00BD4DE8" w:rsidRDefault="00BD4DE8" w:rsidP="00BD4DE8">
      <w:pPr>
        <w:jc w:val="center"/>
        <w:rPr>
          <w:sz w:val="24"/>
          <w:szCs w:val="24"/>
        </w:rPr>
      </w:pPr>
      <w:r w:rsidRPr="00BD4DE8">
        <w:rPr>
          <w:noProof/>
          <w:sz w:val="24"/>
          <w:szCs w:val="24"/>
        </w:rPr>
        <w:drawing>
          <wp:inline distT="0" distB="0" distL="0" distR="0" wp14:anchorId="39479B61" wp14:editId="7E04C276">
            <wp:extent cx="3453943" cy="3111500"/>
            <wp:effectExtent l="38100" t="38100" r="38735" b="38100"/>
            <wp:docPr id="2045358454" name="Picture 15" descr="A picture containing natur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8454" name="Picture 15" descr="A picture containing nature, pla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3050" cy="3119705"/>
                    </a:xfrm>
                    <a:prstGeom prst="rect">
                      <a:avLst/>
                    </a:prstGeom>
                    <a:ln w="38100">
                      <a:solidFill>
                        <a:schemeClr val="accent1">
                          <a:lumMod val="50000"/>
                        </a:schemeClr>
                      </a:solidFill>
                    </a:ln>
                  </pic:spPr>
                </pic:pic>
              </a:graphicData>
            </a:graphic>
          </wp:inline>
        </w:drawing>
      </w:r>
    </w:p>
    <w:p w14:paraId="0503C841" w14:textId="40004BD0"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lastRenderedPageBreak/>
        <w:t xml:space="preserve">When you have finished outlining your area of interest, </w:t>
      </w:r>
      <w:r w:rsidRPr="00BD4DE8">
        <w:rPr>
          <w:b/>
          <w:bCs/>
          <w:sz w:val="24"/>
          <w:szCs w:val="24"/>
        </w:rPr>
        <w:t>right click</w:t>
      </w:r>
      <w:r w:rsidRPr="00BD4DE8">
        <w:rPr>
          <w:sz w:val="24"/>
          <w:szCs w:val="24"/>
        </w:rPr>
        <w:t xml:space="preserve"> on your mouse or track pad. This will </w:t>
      </w:r>
      <w:r w:rsidRPr="00BD4DE8">
        <w:rPr>
          <w:b/>
          <w:bCs/>
          <w:sz w:val="24"/>
          <w:szCs w:val="24"/>
        </w:rPr>
        <w:t>close</w:t>
      </w:r>
      <w:r w:rsidRPr="00BD4DE8">
        <w:rPr>
          <w:sz w:val="24"/>
          <w:szCs w:val="24"/>
        </w:rPr>
        <w:t xml:space="preserve"> the polygon. A new window will appear prompting you to give your polygon a feature </w:t>
      </w:r>
      <w:r w:rsidRPr="00BD4DE8">
        <w:rPr>
          <w:b/>
          <w:bCs/>
          <w:sz w:val="24"/>
          <w:szCs w:val="24"/>
        </w:rPr>
        <w:t>id</w:t>
      </w:r>
      <w:r w:rsidRPr="00BD4DE8">
        <w:rPr>
          <w:sz w:val="24"/>
          <w:szCs w:val="24"/>
        </w:rPr>
        <w:t xml:space="preserve">. For now, we can leave it </w:t>
      </w:r>
      <w:r w:rsidRPr="00BD4DE8">
        <w:rPr>
          <w:b/>
          <w:bCs/>
          <w:sz w:val="24"/>
          <w:szCs w:val="24"/>
        </w:rPr>
        <w:t>NULL</w:t>
      </w:r>
      <w:r w:rsidRPr="00BD4DE8">
        <w:rPr>
          <w:sz w:val="24"/>
          <w:szCs w:val="24"/>
        </w:rPr>
        <w:t xml:space="preserve"> and select </w:t>
      </w:r>
      <w:r w:rsidRPr="00BD4DE8">
        <w:rPr>
          <w:b/>
          <w:bCs/>
          <w:sz w:val="24"/>
          <w:szCs w:val="24"/>
        </w:rPr>
        <w:t>OK</w:t>
      </w:r>
      <w:r w:rsidRPr="00BD4DE8">
        <w:rPr>
          <w:sz w:val="24"/>
          <w:szCs w:val="24"/>
        </w:rPr>
        <w:t xml:space="preserve"> because we will only have one polygon, but if you are making multiple polygons you may want to number them. </w:t>
      </w:r>
    </w:p>
    <w:p w14:paraId="7D261065"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155B6177" wp14:editId="3CA0C079">
            <wp:extent cx="3911600" cy="3214535"/>
            <wp:effectExtent l="38100" t="38100" r="38100" b="36830"/>
            <wp:docPr id="783898796" name="Picture 16" descr="A picture containing text, in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8796" name="Picture 16" descr="A picture containing text, indoor, natur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4006" cy="3232948"/>
                    </a:xfrm>
                    <a:prstGeom prst="rect">
                      <a:avLst/>
                    </a:prstGeom>
                    <a:ln w="38100">
                      <a:solidFill>
                        <a:schemeClr val="accent1">
                          <a:lumMod val="50000"/>
                        </a:schemeClr>
                      </a:solidFill>
                    </a:ln>
                  </pic:spPr>
                </pic:pic>
              </a:graphicData>
            </a:graphic>
          </wp:inline>
        </w:drawing>
      </w:r>
    </w:p>
    <w:p w14:paraId="384FE808" w14:textId="77777777"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t xml:space="preserve">Now your polygon should appear filled in on the map. If there are any points you messed up on and would like to fix, select the </w:t>
      </w:r>
      <w:r w:rsidRPr="00BD4DE8">
        <w:rPr>
          <w:b/>
          <w:bCs/>
          <w:sz w:val="24"/>
          <w:szCs w:val="24"/>
        </w:rPr>
        <w:t xml:space="preserve">Vertex Tool </w:t>
      </w:r>
      <w:r w:rsidRPr="00BD4DE8">
        <w:rPr>
          <w:sz w:val="24"/>
          <w:szCs w:val="24"/>
        </w:rPr>
        <w:t xml:space="preserve">to edit them. With the tool selected, hover your mouse over the polygon. The vertexes should turn into </w:t>
      </w:r>
      <w:r w:rsidRPr="00BD4DE8">
        <w:rPr>
          <w:b/>
          <w:bCs/>
          <w:sz w:val="24"/>
          <w:szCs w:val="24"/>
        </w:rPr>
        <w:t>red circles</w:t>
      </w:r>
      <w:r w:rsidRPr="00BD4DE8">
        <w:rPr>
          <w:sz w:val="24"/>
          <w:szCs w:val="24"/>
        </w:rPr>
        <w:t xml:space="preserve">. </w:t>
      </w:r>
    </w:p>
    <w:p w14:paraId="6C853FC3"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19BCCC0E" wp14:editId="122BFD4A">
            <wp:extent cx="4889500" cy="2371616"/>
            <wp:effectExtent l="38100" t="38100" r="38100" b="41910"/>
            <wp:docPr id="912635122"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5122" name="Picture 17"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2955" cy="2382993"/>
                    </a:xfrm>
                    <a:prstGeom prst="rect">
                      <a:avLst/>
                    </a:prstGeom>
                    <a:ln w="38100">
                      <a:solidFill>
                        <a:schemeClr val="accent1">
                          <a:lumMod val="50000"/>
                        </a:schemeClr>
                      </a:solidFill>
                    </a:ln>
                  </pic:spPr>
                </pic:pic>
              </a:graphicData>
            </a:graphic>
          </wp:inline>
        </w:drawing>
      </w:r>
    </w:p>
    <w:p w14:paraId="4EEC1945" w14:textId="77777777"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lastRenderedPageBreak/>
        <w:t xml:space="preserve">To </w:t>
      </w:r>
      <w:r w:rsidRPr="00BD4DE8">
        <w:rPr>
          <w:b/>
          <w:bCs/>
          <w:sz w:val="24"/>
          <w:szCs w:val="24"/>
        </w:rPr>
        <w:t>move</w:t>
      </w:r>
      <w:r w:rsidRPr="00BD4DE8">
        <w:rPr>
          <w:sz w:val="24"/>
          <w:szCs w:val="24"/>
        </w:rPr>
        <w:t xml:space="preserve"> a vertex, click on it to select it and then click on the new location you would like it to move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D4DE8" w:rsidRPr="00BD4DE8" w14:paraId="2E99206F" w14:textId="77777777" w:rsidTr="00C23532">
        <w:tc>
          <w:tcPr>
            <w:tcW w:w="3116" w:type="dxa"/>
          </w:tcPr>
          <w:p w14:paraId="5292489A" w14:textId="77777777" w:rsidR="00BD4DE8" w:rsidRPr="00BD4DE8" w:rsidRDefault="00BD4DE8" w:rsidP="00C23532">
            <w:pPr>
              <w:rPr>
                <w:sz w:val="24"/>
                <w:szCs w:val="24"/>
              </w:rPr>
            </w:pPr>
            <w:r w:rsidRPr="00BD4DE8">
              <w:rPr>
                <w:noProof/>
                <w:sz w:val="24"/>
                <w:szCs w:val="24"/>
              </w:rPr>
              <w:drawing>
                <wp:inline distT="0" distB="0" distL="0" distR="0" wp14:anchorId="6FF89315" wp14:editId="3EFE35CC">
                  <wp:extent cx="1689100" cy="1206500"/>
                  <wp:effectExtent l="38100" t="38100" r="38100" b="38100"/>
                  <wp:docPr id="847064952"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4952" name="Picture 14" descr="Shape, arrow&#10;&#10;Description automatically generated"/>
                          <pic:cNvPicPr/>
                        </pic:nvPicPr>
                        <pic:blipFill rotWithShape="1">
                          <a:blip r:embed="rId25">
                            <a:extLst>
                              <a:ext uri="{28A0092B-C50C-407E-A947-70E740481C1C}">
                                <a14:useLocalDpi xmlns:a14="http://schemas.microsoft.com/office/drawing/2010/main" val="0"/>
                              </a:ext>
                            </a:extLst>
                          </a:blip>
                          <a:srcRect l="8781" r="1382" b="30"/>
                          <a:stretch/>
                        </pic:blipFill>
                        <pic:spPr bwMode="auto">
                          <a:xfrm>
                            <a:off x="0" y="0"/>
                            <a:ext cx="1697385" cy="121241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117" w:type="dxa"/>
          </w:tcPr>
          <w:p w14:paraId="50F8224C" w14:textId="77777777" w:rsidR="00BD4DE8" w:rsidRPr="00BD4DE8" w:rsidRDefault="00BD4DE8" w:rsidP="00C23532">
            <w:pPr>
              <w:rPr>
                <w:sz w:val="24"/>
                <w:szCs w:val="24"/>
              </w:rPr>
            </w:pPr>
            <w:r w:rsidRPr="00BD4DE8">
              <w:rPr>
                <w:noProof/>
                <w:sz w:val="24"/>
                <w:szCs w:val="24"/>
              </w:rPr>
              <w:drawing>
                <wp:inline distT="0" distB="0" distL="0" distR="0" wp14:anchorId="6F353067" wp14:editId="6E2A2413">
                  <wp:extent cx="1676136" cy="1205230"/>
                  <wp:effectExtent l="38100" t="38100" r="38735" b="39370"/>
                  <wp:docPr id="1312809097"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9097" name="Picture 13" descr="A picture containing text&#10;&#10;Description automatically generated"/>
                          <pic:cNvPicPr/>
                        </pic:nvPicPr>
                        <pic:blipFill rotWithShape="1">
                          <a:blip r:embed="rId26">
                            <a:extLst>
                              <a:ext uri="{28A0092B-C50C-407E-A947-70E740481C1C}">
                                <a14:useLocalDpi xmlns:a14="http://schemas.microsoft.com/office/drawing/2010/main" val="0"/>
                              </a:ext>
                            </a:extLst>
                          </a:blip>
                          <a:srcRect l="11309" r="5715"/>
                          <a:stretch/>
                        </pic:blipFill>
                        <pic:spPr bwMode="auto">
                          <a:xfrm>
                            <a:off x="0" y="0"/>
                            <a:ext cx="1686064" cy="121236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117" w:type="dxa"/>
          </w:tcPr>
          <w:p w14:paraId="5A489C18" w14:textId="77777777" w:rsidR="00BD4DE8" w:rsidRPr="00BD4DE8" w:rsidRDefault="00BD4DE8" w:rsidP="00C23532">
            <w:pPr>
              <w:rPr>
                <w:sz w:val="24"/>
                <w:szCs w:val="24"/>
              </w:rPr>
            </w:pPr>
            <w:r w:rsidRPr="00BD4DE8">
              <w:rPr>
                <w:noProof/>
                <w:sz w:val="24"/>
                <w:szCs w:val="24"/>
              </w:rPr>
              <w:drawing>
                <wp:inline distT="0" distB="0" distL="0" distR="0" wp14:anchorId="0F4E694E" wp14:editId="021F9F39">
                  <wp:extent cx="1700530" cy="1205614"/>
                  <wp:effectExtent l="38100" t="38100" r="39370" b="39370"/>
                  <wp:docPr id="20747734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3412" name="Picture 2074773412"/>
                          <pic:cNvPicPr/>
                        </pic:nvPicPr>
                        <pic:blipFill rotWithShape="1">
                          <a:blip r:embed="rId27">
                            <a:extLst>
                              <a:ext uri="{28A0092B-C50C-407E-A947-70E740481C1C}">
                                <a14:useLocalDpi xmlns:a14="http://schemas.microsoft.com/office/drawing/2010/main" val="0"/>
                              </a:ext>
                            </a:extLst>
                          </a:blip>
                          <a:srcRect l="13552" r="7537"/>
                          <a:stretch/>
                        </pic:blipFill>
                        <pic:spPr bwMode="auto">
                          <a:xfrm>
                            <a:off x="0" y="0"/>
                            <a:ext cx="1703086" cy="120742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37E0263" w14:textId="3D17E735" w:rsidR="00BD4DE8" w:rsidRPr="00BD4DE8" w:rsidRDefault="00BD4DE8" w:rsidP="00BD4DE8">
      <w:pPr>
        <w:pStyle w:val="ListParagraph"/>
        <w:numPr>
          <w:ilvl w:val="0"/>
          <w:numId w:val="5"/>
        </w:numPr>
        <w:spacing w:before="0" w:after="160" w:line="278" w:lineRule="auto"/>
        <w:rPr>
          <w:sz w:val="24"/>
          <w:szCs w:val="24"/>
        </w:rPr>
      </w:pPr>
      <w:r w:rsidRPr="00BD4DE8">
        <w:rPr>
          <w:sz w:val="24"/>
          <w:szCs w:val="24"/>
        </w:rPr>
        <w:t xml:space="preserve">When you are happy with the polygon, select the </w:t>
      </w:r>
      <w:r w:rsidRPr="00BD4DE8">
        <w:rPr>
          <w:b/>
          <w:bCs/>
          <w:sz w:val="24"/>
          <w:szCs w:val="24"/>
        </w:rPr>
        <w:t>Save Layer Edits</w:t>
      </w:r>
      <w:r w:rsidRPr="00BD4DE8">
        <w:rPr>
          <w:sz w:val="24"/>
          <w:szCs w:val="24"/>
        </w:rPr>
        <w:t xml:space="preserve"> button. </w:t>
      </w:r>
    </w:p>
    <w:p w14:paraId="6DF25716" w14:textId="7F3A7AF0" w:rsidR="00BD4DE8" w:rsidRPr="00BD4DE8" w:rsidRDefault="00BD4DE8" w:rsidP="00BD4DE8">
      <w:pPr>
        <w:jc w:val="center"/>
        <w:rPr>
          <w:sz w:val="24"/>
          <w:szCs w:val="24"/>
        </w:rPr>
      </w:pPr>
      <w:r w:rsidRPr="00BD4DE8">
        <w:rPr>
          <w:noProof/>
          <w:sz w:val="24"/>
          <w:szCs w:val="24"/>
        </w:rPr>
        <w:drawing>
          <wp:inline distT="0" distB="0" distL="0" distR="0" wp14:anchorId="53DA6230" wp14:editId="0D770774">
            <wp:extent cx="3695700" cy="1511300"/>
            <wp:effectExtent l="38100" t="38100" r="38100" b="38100"/>
            <wp:docPr id="1983542830"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2830" name="Picture 19"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95700" cy="1511300"/>
                    </a:xfrm>
                    <a:prstGeom prst="rect">
                      <a:avLst/>
                    </a:prstGeom>
                    <a:ln w="38100">
                      <a:solidFill>
                        <a:schemeClr val="accent1">
                          <a:lumMod val="50000"/>
                        </a:schemeClr>
                      </a:solidFill>
                    </a:ln>
                  </pic:spPr>
                </pic:pic>
              </a:graphicData>
            </a:graphic>
          </wp:inline>
        </w:drawing>
      </w:r>
    </w:p>
    <w:p w14:paraId="53D8AC79" w14:textId="590DBDE2" w:rsidR="00BD4DE8" w:rsidRPr="00BD4DE8" w:rsidRDefault="00BD4DE8" w:rsidP="00A56E62">
      <w:pPr>
        <w:ind w:left="360"/>
        <w:jc w:val="center"/>
        <w:rPr>
          <w:sz w:val="24"/>
          <w:szCs w:val="24"/>
        </w:rPr>
      </w:pPr>
      <w:r w:rsidRPr="00BD4DE8">
        <w:rPr>
          <w:sz w:val="24"/>
          <w:szCs w:val="24"/>
        </w:rPr>
        <w:t>Now you have a polygon shapefile of your study area! Make sure to save your project before closing.</w:t>
      </w:r>
    </w:p>
    <w:sectPr w:rsidR="00BD4DE8" w:rsidRPr="00BD4DE8">
      <w:footerReference w:type="even"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A8F07" w14:textId="77777777" w:rsidR="003343F9" w:rsidRDefault="003343F9" w:rsidP="00FA7F74">
      <w:pPr>
        <w:spacing w:before="0" w:after="0" w:line="240" w:lineRule="auto"/>
      </w:pPr>
      <w:r>
        <w:separator/>
      </w:r>
    </w:p>
  </w:endnote>
  <w:endnote w:type="continuationSeparator" w:id="0">
    <w:p w14:paraId="691EBABE" w14:textId="77777777" w:rsidR="003343F9" w:rsidRDefault="003343F9" w:rsidP="00FA7F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3603260"/>
      <w:docPartObj>
        <w:docPartGallery w:val="Page Numbers (Bottom of Page)"/>
        <w:docPartUnique/>
      </w:docPartObj>
    </w:sdtPr>
    <w:sdtEndPr>
      <w:rPr>
        <w:rStyle w:val="PageNumber"/>
      </w:rPr>
    </w:sdtEndPr>
    <w:sdtContent>
      <w:p w14:paraId="1B6CB156"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DBF7A6"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4480216"/>
      <w:docPartObj>
        <w:docPartGallery w:val="Page Numbers (Bottom of Page)"/>
        <w:docPartUnique/>
      </w:docPartObj>
    </w:sdtPr>
    <w:sdtEndPr>
      <w:rPr>
        <w:rStyle w:val="PageNumber"/>
      </w:rPr>
    </w:sdtEndPr>
    <w:sdtContent>
      <w:p w14:paraId="780B3742"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53C421" w14:textId="77777777" w:rsidR="005938AA" w:rsidRDefault="005C5A32" w:rsidP="005C5A32">
    <w:pPr>
      <w:pStyle w:val="Footer"/>
      <w:jc w:val="right"/>
    </w:pPr>
    <w:r>
      <w:rPr>
        <w:noProof/>
      </w:rPr>
      <w:drawing>
        <wp:inline distT="0" distB="0" distL="0" distR="0" wp14:anchorId="14064216" wp14:editId="4F21F173">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6438B01A" wp14:editId="6DC8C1CA">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920A7" w14:textId="77777777" w:rsidR="003343F9" w:rsidRDefault="003343F9" w:rsidP="00FA7F74">
      <w:pPr>
        <w:spacing w:before="0" w:after="0" w:line="240" w:lineRule="auto"/>
      </w:pPr>
      <w:r>
        <w:separator/>
      </w:r>
    </w:p>
  </w:footnote>
  <w:footnote w:type="continuationSeparator" w:id="0">
    <w:p w14:paraId="7FA84C61" w14:textId="77777777" w:rsidR="003343F9" w:rsidRDefault="003343F9" w:rsidP="00FA7F7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4B1"/>
    <w:multiLevelType w:val="hybridMultilevel"/>
    <w:tmpl w:val="C59ED4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794C37"/>
    <w:multiLevelType w:val="hybridMultilevel"/>
    <w:tmpl w:val="FB2C75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4"/>
  </w:num>
  <w:num w:numId="2" w16cid:durableId="963971905">
    <w:abstractNumId w:val="3"/>
  </w:num>
  <w:num w:numId="3" w16cid:durableId="74016380">
    <w:abstractNumId w:val="2"/>
  </w:num>
  <w:num w:numId="4" w16cid:durableId="241303958">
    <w:abstractNumId w:val="4"/>
  </w:num>
  <w:num w:numId="5" w16cid:durableId="2074889424">
    <w:abstractNumId w:val="1"/>
  </w:num>
  <w:num w:numId="6" w16cid:durableId="12869610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F9"/>
    <w:rsid w:val="0001542E"/>
    <w:rsid w:val="000A1FFD"/>
    <w:rsid w:val="00153609"/>
    <w:rsid w:val="001E2300"/>
    <w:rsid w:val="002B03DB"/>
    <w:rsid w:val="003343F9"/>
    <w:rsid w:val="00416924"/>
    <w:rsid w:val="0043109A"/>
    <w:rsid w:val="004D748D"/>
    <w:rsid w:val="00554E9C"/>
    <w:rsid w:val="00576A26"/>
    <w:rsid w:val="005938AA"/>
    <w:rsid w:val="005C5A32"/>
    <w:rsid w:val="005D63A3"/>
    <w:rsid w:val="00663D17"/>
    <w:rsid w:val="007F7B65"/>
    <w:rsid w:val="008A4FC7"/>
    <w:rsid w:val="008B271C"/>
    <w:rsid w:val="008C1F64"/>
    <w:rsid w:val="009331B3"/>
    <w:rsid w:val="00977377"/>
    <w:rsid w:val="009B240C"/>
    <w:rsid w:val="009E15DC"/>
    <w:rsid w:val="00A56E62"/>
    <w:rsid w:val="00B31FC4"/>
    <w:rsid w:val="00BA08AB"/>
    <w:rsid w:val="00BD4DE8"/>
    <w:rsid w:val="00BE5602"/>
    <w:rsid w:val="00C20346"/>
    <w:rsid w:val="00C54E90"/>
    <w:rsid w:val="00DA4D90"/>
    <w:rsid w:val="00DA7F3E"/>
    <w:rsid w:val="00DB5448"/>
    <w:rsid w:val="00ED34A1"/>
    <w:rsid w:val="00F07B26"/>
    <w:rsid w:val="00F07B9D"/>
    <w:rsid w:val="00F27098"/>
    <w:rsid w:val="00FA7F74"/>
    <w:rsid w:val="00FE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4B5AE"/>
  <w15:chartTrackingRefBased/>
  <w15:docId w15:val="{3A64F1A7-4290-9141-80FA-A4197DCB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CommentReference">
    <w:name w:val="annotation reference"/>
    <w:basedOn w:val="DefaultParagraphFont"/>
    <w:uiPriority w:val="99"/>
    <w:semiHidden/>
    <w:unhideWhenUsed/>
    <w:rsid w:val="003343F9"/>
    <w:rPr>
      <w:sz w:val="16"/>
      <w:szCs w:val="16"/>
    </w:rPr>
  </w:style>
  <w:style w:type="table" w:styleId="TableGrid">
    <w:name w:val="Table Grid"/>
    <w:basedOn w:val="TableNormal"/>
    <w:uiPriority w:val="39"/>
    <w:rsid w:val="00BD4DE8"/>
    <w:pPr>
      <w:spacing w:before="0"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3" Type="http://schemas.openxmlformats.org/officeDocument/2006/relationships/image" Target="media/image21.jpg"/><Relationship Id="rId2" Type="http://schemas.openxmlformats.org/officeDocument/2006/relationships/image" Target="media/image20.sv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4" ma:contentTypeDescription="Create a new document." ma:contentTypeScope="" ma:versionID="cdae4107e7136387f16cff2da061cd4a">
  <xsd:schema xmlns:xsd="http://www.w3.org/2001/XMLSchema" xmlns:xs="http://www.w3.org/2001/XMLSchema" xmlns:p="http://schemas.microsoft.com/office/2006/metadata/properties" xmlns:ns2="34c487c3-63c2-4319-9152-f11f0e98436b" targetNamespace="http://schemas.microsoft.com/office/2006/metadata/properties" ma:root="true" ma:fieldsID="ca99792de44cd2c01beb56561ba7143b" ns2:_="">
    <xsd:import namespace="34c487c3-63c2-4319-9152-f11f0e9843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C0FF9A7-1B63-4C74-91FA-4F93D15AB9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4.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90</TotalTime>
  <Pages>8</Pages>
  <Words>736</Words>
  <Characters>4199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1</cp:revision>
  <dcterms:created xsi:type="dcterms:W3CDTF">2024-07-08T17:27:00Z</dcterms:created>
  <dcterms:modified xsi:type="dcterms:W3CDTF">2024-07-08T20:01:00Z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ies>
</file>